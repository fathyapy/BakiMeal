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06A564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7B9A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A1DB30A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6A1D7C9" wp14:editId="59DFF5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63E4927C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7530" w14:textId="10374056" w:rsidR="0099576E" w:rsidRPr="00944182" w:rsidRDefault="0099576E" w:rsidP="0099576E">
            <w:pPr>
              <w:rPr>
                <w:rFonts w:ascii="Arial Narrow" w:hAnsi="Arial Narrow" w:cs="Tahoma"/>
                <w:sz w:val="36"/>
              </w:rPr>
            </w:pPr>
            <w:r w:rsidRPr="00944182">
              <w:rPr>
                <w:rFonts w:ascii="Arial Narrow" w:hAnsi="Arial Narrow" w:cs="Tahoma"/>
                <w:sz w:val="36"/>
              </w:rPr>
              <w:t>ISYS6084 | ISYS6123 | ISYS6123003 | ISYS6169 | ISYS6169001</w:t>
            </w:r>
          </w:p>
          <w:p w14:paraId="74725FBF" w14:textId="270BA382" w:rsidR="00235C36" w:rsidRPr="00876A58" w:rsidRDefault="0099576E" w:rsidP="0099576E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44182">
              <w:rPr>
                <w:rFonts w:ascii="Arial Narrow" w:hAnsi="Arial Narrow" w:cs="Tahoma"/>
                <w:sz w:val="36"/>
              </w:rPr>
              <w:t>Database | Introduction to Database Systems |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D015E3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EB2DC0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83E6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D4FB20" w14:textId="7D4F2445" w:rsidR="000732DF" w:rsidRPr="0036420F" w:rsidRDefault="00A62E5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62E57">
              <w:rPr>
                <w:rFonts w:ascii="Arial" w:hAnsi="Arial" w:cs="Arial"/>
                <w:b/>
                <w:sz w:val="20"/>
              </w:rPr>
              <w:t>E222-ISYS6123003-ES04-00</w:t>
            </w:r>
          </w:p>
        </w:tc>
      </w:tr>
      <w:tr w:rsidR="00E0375C" w:rsidRPr="00876A58" w14:paraId="74D8FE67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AFFDD8" w14:textId="5D499254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99576E">
              <w:rPr>
                <w:rFonts w:ascii="Arial" w:hAnsi="Arial" w:cs="Arial"/>
                <w:i/>
                <w:sz w:val="18"/>
                <w:szCs w:val="18"/>
                <w:lang w:val="en-GB"/>
              </w:rPr>
              <w:t>Even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CF0B69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CF0B69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A0043" w14:textId="5D0BA4ED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</w:t>
            </w:r>
            <w:r w:rsidR="00A618CD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43A49D1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1512A25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CAAE2C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>
        <w:rPr>
          <w:rStyle w:val="longtext"/>
          <w:i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3788BAEE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13781A59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019792AA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2EE23E6E" w14:textId="77777777" w:rsidR="00C5748D" w:rsidRDefault="00C5748D" w:rsidP="00C5748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3881BE0E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6464F7FD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08A7F6D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2C473C42" w14:textId="77777777" w:rsidR="00C5748D" w:rsidRDefault="00C5748D" w:rsidP="00C5748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>,</w:t>
      </w:r>
    </w:p>
    <w:p w14:paraId="43DF8AA4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71D6872C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E0C9BC5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54C0A6E9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7DD02A62" w14:textId="77777777" w:rsidR="00C5748D" w:rsidRDefault="00C5748D" w:rsidP="00C5748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5F6E777" w14:textId="77777777" w:rsidR="00C5748D" w:rsidRDefault="00C5748D" w:rsidP="00C5748D">
      <w:pPr>
        <w:numPr>
          <w:ilvl w:val="0"/>
          <w:numId w:val="2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C1A8F6E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1FD4894" w14:textId="77777777" w:rsidR="00C5748D" w:rsidRDefault="00C5748D" w:rsidP="00C5748D">
      <w:pPr>
        <w:spacing w:line="360" w:lineRule="auto"/>
        <w:ind w:left="360" w:hanging="360"/>
      </w:pPr>
    </w:p>
    <w:p w14:paraId="6CD61288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6B91D129" w14:textId="77777777" w:rsidR="00C5748D" w:rsidRDefault="00C5748D" w:rsidP="00C5748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5411F613" w14:textId="77777777" w:rsidR="00C5748D" w:rsidRDefault="00C5748D" w:rsidP="00C5748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01A0B32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122C6445" w14:textId="77777777" w:rsidR="00C5748D" w:rsidRDefault="00C5748D" w:rsidP="00C5748D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 xml:space="preserve">have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r>
        <w:rPr>
          <w:i/>
          <w:sz w:val="20"/>
          <w:szCs w:val="20"/>
          <w:lang w:val="x-none" w:eastAsia="x-none"/>
        </w:rPr>
        <w:t xml:space="preserve">so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and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4C0F5C25" w14:textId="77777777" w:rsidR="00C5748D" w:rsidRDefault="00C5748D" w:rsidP="00C5748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44ED04F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5E9A2A82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C5748D" w14:paraId="7BEA3644" w14:textId="77777777" w:rsidTr="00A72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5DA5D3" w14:textId="77777777" w:rsidR="00C5748D" w:rsidRDefault="00C5748D" w:rsidP="00A726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32AF7F5F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B632AF" w14:textId="77777777" w:rsidR="00C5748D" w:rsidRDefault="00C5748D" w:rsidP="00A726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15C32EE1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5748D" w14:paraId="3ECEC286" w14:textId="77777777" w:rsidTr="00A7262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C84F" w14:textId="77777777" w:rsidR="00C5748D" w:rsidRDefault="00C5748D" w:rsidP="00A7262D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7768" w14:textId="77777777" w:rsidR="00C5748D" w:rsidRDefault="00C5748D" w:rsidP="00A7262D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1D095E2E" w14:textId="77777777" w:rsidR="00C5748D" w:rsidRDefault="00C5748D" w:rsidP="00C5748D">
      <w:pPr>
        <w:spacing w:after="200" w:line="276" w:lineRule="auto"/>
        <w:rPr>
          <w:lang w:val="id-ID"/>
        </w:rPr>
      </w:pPr>
    </w:p>
    <w:p w14:paraId="0B6ED9D7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rPr>
          <w:lang w:val="id-ID"/>
        </w:rPr>
        <w:t>Software</w:t>
      </w:r>
      <w:proofErr w:type="spellEnd"/>
      <w:r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6A7B964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5748D" w14:paraId="7019530B" w14:textId="77777777" w:rsidTr="00A7262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FF237" w14:textId="77777777" w:rsidR="00C5748D" w:rsidRDefault="00C5748D" w:rsidP="00A7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567C0D5B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5748D" w14:paraId="374BBDD1" w14:textId="77777777" w:rsidTr="00A7262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B7EC" w14:textId="77777777" w:rsidR="00C5748D" w:rsidRDefault="00C5748D" w:rsidP="00A7262D">
            <w:pPr>
              <w:rPr>
                <w:color w:val="000000"/>
              </w:rPr>
            </w:pPr>
            <w:r>
              <w:rPr>
                <w:color w:val="000000"/>
              </w:rPr>
              <w:t>Microsoft Office 365</w:t>
            </w:r>
          </w:p>
          <w:p w14:paraId="3C039401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 Server Developer 2019</w:t>
            </w:r>
          </w:p>
          <w:p w14:paraId="7051B7D6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 Server Management Studio 18.9.1</w:t>
            </w:r>
          </w:p>
          <w:p w14:paraId="0A0685E8" w14:textId="77777777" w:rsidR="00C5748D" w:rsidRDefault="00C5748D" w:rsidP="00A7262D">
            <w:pPr>
              <w:rPr>
                <w:bCs/>
                <w:highlight w:val="yellow"/>
              </w:rPr>
            </w:pPr>
            <w:r>
              <w:rPr>
                <w:bCs/>
              </w:rPr>
              <w:t>Visual Paradigm Community Edition 16.3</w:t>
            </w:r>
          </w:p>
        </w:tc>
      </w:tr>
    </w:tbl>
    <w:p w14:paraId="6FBDDF07" w14:textId="77777777" w:rsidR="00C5748D" w:rsidRDefault="00C5748D" w:rsidP="00C5748D">
      <w:pPr>
        <w:pStyle w:val="Heading2"/>
        <w:numPr>
          <w:ilvl w:val="0"/>
          <w:numId w:val="22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2220328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C5748D" w14:paraId="70CBBBEA" w14:textId="77777777" w:rsidTr="00A7262D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DFF9DC" w14:textId="77777777" w:rsidR="00C5748D" w:rsidRDefault="00C5748D" w:rsidP="00A726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24814F14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38A29" w14:textId="77777777" w:rsidR="00C5748D" w:rsidRDefault="00C5748D" w:rsidP="00A7262D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5B97FCD7" w14:textId="77777777" w:rsidR="00C5748D" w:rsidRDefault="00C5748D" w:rsidP="00A7262D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5748D" w14:paraId="4B45722D" w14:textId="77777777" w:rsidTr="00A7262D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EADB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AE4D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</w:tr>
    </w:tbl>
    <w:p w14:paraId="7E66ECBE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4D952EC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F308EF0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4E876B0" w14:textId="77777777" w:rsidR="00643F75" w:rsidRDefault="00643F75" w:rsidP="00643F75">
      <w:pPr>
        <w:rPr>
          <w:lang w:val="id-ID"/>
        </w:rPr>
      </w:pPr>
    </w:p>
    <w:p w14:paraId="551E0E2F" w14:textId="407DD044" w:rsidR="000C545D" w:rsidRPr="003D348B" w:rsidRDefault="00CF0B69" w:rsidP="000C545D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3D348B">
        <w:rPr>
          <w:b/>
          <w:sz w:val="28"/>
          <w:szCs w:val="28"/>
        </w:rPr>
        <w:t>Baki</w:t>
      </w:r>
      <w:proofErr w:type="spellEnd"/>
      <w:r w:rsidRPr="003D348B">
        <w:rPr>
          <w:b/>
          <w:sz w:val="28"/>
          <w:szCs w:val="28"/>
        </w:rPr>
        <w:t xml:space="preserve"> Meal</w:t>
      </w:r>
      <w:r w:rsidR="00740EBD" w:rsidRPr="003D348B">
        <w:rPr>
          <w:b/>
          <w:sz w:val="28"/>
          <w:szCs w:val="28"/>
        </w:rPr>
        <w:t xml:space="preserve"> </w:t>
      </w:r>
      <w:r w:rsidRPr="003D348B">
        <w:rPr>
          <w:b/>
          <w:sz w:val="28"/>
          <w:szCs w:val="28"/>
        </w:rPr>
        <w:t>Prep</w:t>
      </w:r>
    </w:p>
    <w:p w14:paraId="7D130F84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4934109C" w14:textId="3E8D2609" w:rsidR="000C545D" w:rsidRDefault="000C545D" w:rsidP="000C545D">
      <w:pPr>
        <w:spacing w:line="360" w:lineRule="auto"/>
        <w:jc w:val="both"/>
        <w:rPr>
          <w:bCs/>
        </w:rPr>
      </w:pPr>
      <w:r>
        <w:rPr>
          <w:b/>
        </w:rPr>
        <w:tab/>
      </w:r>
      <w:proofErr w:type="spellStart"/>
      <w:r w:rsidR="00CF0B69">
        <w:rPr>
          <w:b/>
        </w:rPr>
        <w:t>Baki</w:t>
      </w:r>
      <w:proofErr w:type="spellEnd"/>
      <w:r>
        <w:rPr>
          <w:b/>
        </w:rPr>
        <w:t xml:space="preserve"> </w:t>
      </w:r>
      <w:r w:rsidR="00CF0B69">
        <w:rPr>
          <w:b/>
        </w:rPr>
        <w:t xml:space="preserve">Meal Prep </w:t>
      </w:r>
      <w:r w:rsidR="00CF0B69" w:rsidRPr="00CF0B69">
        <w:rPr>
          <w:bCs/>
        </w:rPr>
        <w:t>is a shop run by your friend</w:t>
      </w:r>
      <w:r w:rsidR="00CF0B69">
        <w:rPr>
          <w:bCs/>
        </w:rPr>
        <w:t>,</w:t>
      </w:r>
      <w:r w:rsidR="00CF0B69" w:rsidRPr="00CF0B69">
        <w:rPr>
          <w:bCs/>
        </w:rPr>
        <w:t xml:space="preserve"> Elijah. </w:t>
      </w:r>
      <w:r w:rsidR="00740EBD" w:rsidRPr="00740EBD">
        <w:rPr>
          <w:bCs/>
        </w:rPr>
        <w:t>As the name implies, this shop sells Meal Prep which is an alternative for lunch or healthy food that can be stored in the refrigerator for a certain period.</w:t>
      </w:r>
      <w:r w:rsidR="00740EBD">
        <w:rPr>
          <w:bCs/>
        </w:rPr>
        <w:t xml:space="preserve"> </w:t>
      </w:r>
      <w:r w:rsidR="00CF0B69" w:rsidRPr="00CF0B69">
        <w:rPr>
          <w:bCs/>
        </w:rPr>
        <w:t xml:space="preserve">Elijah manages all activities in </w:t>
      </w:r>
      <w:proofErr w:type="spellStart"/>
      <w:r w:rsidR="00CF0B69" w:rsidRPr="00A44F7A">
        <w:rPr>
          <w:b/>
        </w:rPr>
        <w:t>Baki</w:t>
      </w:r>
      <w:proofErr w:type="spellEnd"/>
      <w:r w:rsidR="00CF0B69" w:rsidRPr="00A44F7A">
        <w:rPr>
          <w:b/>
        </w:rPr>
        <w:t xml:space="preserve"> Meal</w:t>
      </w:r>
      <w:r w:rsidR="00341A1F" w:rsidRPr="00A44F7A">
        <w:rPr>
          <w:b/>
        </w:rPr>
        <w:t xml:space="preserve"> </w:t>
      </w:r>
      <w:r w:rsidR="00CF0B69" w:rsidRPr="00A44F7A">
        <w:rPr>
          <w:b/>
        </w:rPr>
        <w:t>Prep</w:t>
      </w:r>
      <w:r w:rsidR="00CF0B69" w:rsidRPr="00CF0B69">
        <w:rPr>
          <w:bCs/>
        </w:rPr>
        <w:t xml:space="preserve"> such as </w:t>
      </w:r>
      <w:r w:rsidR="00CF0B69" w:rsidRPr="00740EBD">
        <w:rPr>
          <w:b/>
        </w:rPr>
        <w:t>selling</w:t>
      </w:r>
      <w:r w:rsidR="00CF0B69" w:rsidRPr="00CF0B69">
        <w:rPr>
          <w:b/>
        </w:rPr>
        <w:t xml:space="preserve"> </w:t>
      </w:r>
      <w:r w:rsidR="00341A1F">
        <w:rPr>
          <w:b/>
        </w:rPr>
        <w:t>m</w:t>
      </w:r>
      <w:r w:rsidR="00CF0B69" w:rsidRPr="00CF0B69">
        <w:rPr>
          <w:b/>
        </w:rPr>
        <w:t xml:space="preserve">eal </w:t>
      </w:r>
      <w:r w:rsidR="00341A1F">
        <w:rPr>
          <w:b/>
        </w:rPr>
        <w:t>p</w:t>
      </w:r>
      <w:r w:rsidR="00CF0B69" w:rsidRPr="00CF0B69">
        <w:rPr>
          <w:b/>
        </w:rPr>
        <w:t>rep to customers</w:t>
      </w:r>
      <w:r w:rsidR="00CF0B69" w:rsidRPr="00CF0B69">
        <w:rPr>
          <w:bCs/>
        </w:rPr>
        <w:t xml:space="preserve"> and </w:t>
      </w:r>
      <w:r w:rsidR="00CF0B69" w:rsidRPr="00CF0B69">
        <w:rPr>
          <w:b/>
        </w:rPr>
        <w:t xml:space="preserve">purchasing </w:t>
      </w:r>
      <w:r w:rsidR="00341A1F">
        <w:rPr>
          <w:b/>
        </w:rPr>
        <w:t>m</w:t>
      </w:r>
      <w:r w:rsidR="00CF0B69" w:rsidRPr="00CF0B69">
        <w:rPr>
          <w:b/>
        </w:rPr>
        <w:t>eal</w:t>
      </w:r>
      <w:r w:rsidR="00341A1F">
        <w:rPr>
          <w:b/>
        </w:rPr>
        <w:t xml:space="preserve"> p</w:t>
      </w:r>
      <w:r w:rsidR="00CF0B69" w:rsidRPr="00CF0B69">
        <w:rPr>
          <w:b/>
        </w:rPr>
        <w:t xml:space="preserve">rep stock from the </w:t>
      </w:r>
      <w:r w:rsidR="00341A1F">
        <w:rPr>
          <w:b/>
        </w:rPr>
        <w:t>r</w:t>
      </w:r>
      <w:r w:rsidR="00CF0B69" w:rsidRPr="00CF0B69">
        <w:rPr>
          <w:b/>
        </w:rPr>
        <w:t xml:space="preserve">egional </w:t>
      </w:r>
      <w:r w:rsidR="00341A1F">
        <w:rPr>
          <w:b/>
        </w:rPr>
        <w:t>b</w:t>
      </w:r>
      <w:r w:rsidR="00CF0B69" w:rsidRPr="00CF0B69">
        <w:rPr>
          <w:b/>
        </w:rPr>
        <w:t>ranch</w:t>
      </w:r>
      <w:r w:rsidR="00CF0B69" w:rsidRPr="00CF0B69">
        <w:rPr>
          <w:bCs/>
        </w:rPr>
        <w:t>.</w:t>
      </w:r>
    </w:p>
    <w:p w14:paraId="2D3964BC" w14:textId="77777777" w:rsidR="00740EBD" w:rsidRDefault="00740EBD" w:rsidP="000C545D">
      <w:pPr>
        <w:spacing w:line="360" w:lineRule="auto"/>
        <w:jc w:val="both"/>
      </w:pPr>
    </w:p>
    <w:p w14:paraId="6D6DF9CD" w14:textId="2635B0BE" w:rsidR="000C545D" w:rsidRDefault="000C545D" w:rsidP="000C545D">
      <w:pPr>
        <w:spacing w:line="360" w:lineRule="auto"/>
        <w:jc w:val="both"/>
      </w:pPr>
      <w:r>
        <w:tab/>
        <w:t xml:space="preserve">Every staff that hired by </w:t>
      </w:r>
      <w:proofErr w:type="spellStart"/>
      <w:r w:rsidR="00740EBD">
        <w:rPr>
          <w:b/>
        </w:rPr>
        <w:t>Baki</w:t>
      </w:r>
      <w:proofErr w:type="spellEnd"/>
      <w:r w:rsidR="00740EBD">
        <w:rPr>
          <w:b/>
        </w:rPr>
        <w:t xml:space="preserve"> Meal Prep</w:t>
      </w:r>
      <w:r>
        <w:rPr>
          <w:b/>
        </w:rPr>
        <w:t xml:space="preserve"> </w:t>
      </w:r>
      <w:r>
        <w:t>ha</w:t>
      </w:r>
      <w:r w:rsidR="00345970">
        <w:t>s</w:t>
      </w:r>
      <w:r>
        <w:t xml:space="preserve">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341A1F">
        <w:rPr>
          <w:b/>
        </w:rPr>
        <w:t>m</w:t>
      </w:r>
      <w:r w:rsidR="00740EBD">
        <w:rPr>
          <w:b/>
        </w:rPr>
        <w:t xml:space="preserve">eal </w:t>
      </w:r>
      <w:r w:rsidR="00341A1F">
        <w:rPr>
          <w:b/>
        </w:rPr>
        <w:t>p</w:t>
      </w:r>
      <w:r w:rsidR="00740EBD">
        <w:rPr>
          <w:b/>
        </w:rPr>
        <w:t>rep</w:t>
      </w:r>
      <w:r w:rsidRPr="003D0FEF">
        <w:rPr>
          <w:rFonts w:hint="eastAsia"/>
          <w:b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b/>
        </w:rPr>
        <w:t>purchase a</w:t>
      </w:r>
      <w:r w:rsidR="00740EBD">
        <w:rPr>
          <w:b/>
        </w:rPr>
        <w:t xml:space="preserve"> </w:t>
      </w:r>
      <w:r w:rsidR="00341A1F">
        <w:rPr>
          <w:b/>
        </w:rPr>
        <w:t>m</w:t>
      </w:r>
      <w:r w:rsidR="00740EBD">
        <w:rPr>
          <w:b/>
        </w:rPr>
        <w:t xml:space="preserve">eal </w:t>
      </w:r>
      <w:r w:rsidR="00341A1F">
        <w:rPr>
          <w:b/>
        </w:rPr>
        <w:t>p</w:t>
      </w:r>
      <w:r w:rsidR="00740EBD">
        <w:rPr>
          <w:b/>
        </w:rPr>
        <w:t xml:space="preserve">rep </w:t>
      </w:r>
      <w:r>
        <w:rPr>
          <w:b/>
        </w:rPr>
        <w:t>from</w:t>
      </w:r>
      <w:r>
        <w:rPr>
          <w:rFonts w:hint="eastAsia"/>
          <w:b/>
        </w:rPr>
        <w:t xml:space="preserve"> </w:t>
      </w:r>
      <w:r w:rsidR="00345970">
        <w:rPr>
          <w:b/>
        </w:rPr>
        <w:t xml:space="preserve">the </w:t>
      </w:r>
      <w:r w:rsidR="00341A1F">
        <w:rPr>
          <w:b/>
        </w:rPr>
        <w:t>r</w:t>
      </w:r>
      <w:r w:rsidR="00740EBD">
        <w:rPr>
          <w:b/>
        </w:rPr>
        <w:t xml:space="preserve">egional </w:t>
      </w:r>
      <w:r w:rsidR="00341A1F">
        <w:rPr>
          <w:b/>
        </w:rPr>
        <w:t>b</w:t>
      </w:r>
      <w:r w:rsidR="00740EBD">
        <w:rPr>
          <w:b/>
        </w:rPr>
        <w:t>ranch</w:t>
      </w:r>
      <w:r>
        <w:t>. Every staff must be following the procedures to become a staff, which are</w:t>
      </w:r>
      <w:r w:rsidR="00740EBD">
        <w:t>:</w:t>
      </w:r>
    </w:p>
    <w:p w14:paraId="2F15121A" w14:textId="74CA3094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personal information like </w:t>
      </w:r>
      <w:r w:rsidRPr="00740EBD">
        <w:rPr>
          <w:b/>
          <w:bCs/>
        </w:rPr>
        <w:t>name</w:t>
      </w:r>
      <w:r w:rsidR="00740EBD" w:rsidRPr="00740EBD">
        <w:rPr>
          <w:b/>
          <w:bCs/>
        </w:rPr>
        <w:t>, address, gender, email, phone</w:t>
      </w:r>
      <w:r w:rsidR="00740EBD">
        <w:rPr>
          <w:b/>
          <w:bCs/>
        </w:rPr>
        <w:t xml:space="preserve">, </w:t>
      </w:r>
      <w:r w:rsidR="00740EBD" w:rsidRPr="00740EBD">
        <w:rPr>
          <w:b/>
          <w:bCs/>
        </w:rPr>
        <w:t>salary</w:t>
      </w:r>
      <w:r>
        <w:t xml:space="preserve">. Every staff has an </w:t>
      </w:r>
      <w:r w:rsidRPr="00740EBD">
        <w:rPr>
          <w:b/>
          <w:bCs/>
        </w:rPr>
        <w:t xml:space="preserve">identification number </w:t>
      </w:r>
      <w:r>
        <w:t>with the following format:</w:t>
      </w:r>
    </w:p>
    <w:p w14:paraId="5664472F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CC259D" wp14:editId="55CBF96F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030C0" w14:textId="3C5CDD15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079AFE36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CC25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v&#10;GQfSFQIAACs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264030C0" w14:textId="3C5CDD15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079AFE36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706741" w14:textId="272B71A5" w:rsidR="000C545D" w:rsidRDefault="000C545D" w:rsidP="00740EBD">
      <w:pPr>
        <w:spacing w:line="360" w:lineRule="auto"/>
      </w:pPr>
    </w:p>
    <w:p w14:paraId="5635EC59" w14:textId="5ABC8DFF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purchase a </w:t>
      </w:r>
      <w:r w:rsidR="00341A1F">
        <w:t>m</w:t>
      </w:r>
      <w:r w:rsidR="00740EBD">
        <w:t xml:space="preserve">eal </w:t>
      </w:r>
      <w:r w:rsidR="00341A1F">
        <w:t>p</w:t>
      </w:r>
      <w:r w:rsidR="00740EBD">
        <w:t>rep</w:t>
      </w:r>
      <w:r>
        <w:t xml:space="preserve"> with a </w:t>
      </w:r>
      <w:r w:rsidR="00341A1F">
        <w:t>r</w:t>
      </w:r>
      <w:r w:rsidR="00740EBD">
        <w:t xml:space="preserve">egional </w:t>
      </w:r>
      <w:r w:rsidR="00341A1F">
        <w:t>b</w:t>
      </w:r>
      <w:r w:rsidR="00740EBD">
        <w:t>ranch</w:t>
      </w:r>
      <w:r>
        <w:t>.</w:t>
      </w:r>
    </w:p>
    <w:p w14:paraId="6DB8F3F6" w14:textId="74C64838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</w:t>
      </w:r>
      <w:r w:rsidR="00341A1F">
        <w:t>r</w:t>
      </w:r>
      <w:r w:rsidR="00740EBD">
        <w:t xml:space="preserve">egional </w:t>
      </w:r>
      <w:r w:rsidR="00341A1F">
        <w:t>b</w:t>
      </w:r>
      <w:r w:rsidR="00740EBD">
        <w:t xml:space="preserve">ranch </w:t>
      </w:r>
      <w:r>
        <w:t>ha</w:t>
      </w:r>
      <w:r w:rsidR="00345970">
        <w:t>s</w:t>
      </w:r>
      <w:r>
        <w:t xml:space="preserve"> all the information about </w:t>
      </w:r>
      <w:r w:rsidRPr="00AA35D3">
        <w:rPr>
          <w:b/>
          <w:bCs/>
        </w:rPr>
        <w:t xml:space="preserve">staff, </w:t>
      </w:r>
      <w:r w:rsidR="00740EBD" w:rsidRPr="00AA35D3">
        <w:rPr>
          <w:b/>
          <w:bCs/>
        </w:rPr>
        <w:t>regional branch</w:t>
      </w:r>
      <w:r w:rsidRPr="00AA35D3">
        <w:rPr>
          <w:b/>
          <w:bCs/>
        </w:rPr>
        <w:t xml:space="preserve">, </w:t>
      </w:r>
      <w:r w:rsidR="00740EBD" w:rsidRPr="00AA35D3">
        <w:rPr>
          <w:b/>
          <w:bCs/>
        </w:rPr>
        <w:t>purchase</w:t>
      </w:r>
      <w:r w:rsidRPr="00AA35D3">
        <w:rPr>
          <w:b/>
          <w:bCs/>
        </w:rPr>
        <w:t xml:space="preserve"> date, </w:t>
      </w:r>
      <w:r w:rsidR="00AA35D3" w:rsidRPr="00AA35D3">
        <w:rPr>
          <w:b/>
          <w:bCs/>
        </w:rPr>
        <w:t xml:space="preserve">meal prep </w:t>
      </w:r>
      <w:r w:rsidRPr="00AA35D3">
        <w:rPr>
          <w:b/>
          <w:bCs/>
        </w:rPr>
        <w:t xml:space="preserve">purchased, </w:t>
      </w:r>
      <w:r w:rsidRPr="004852EF">
        <w:t>and the</w:t>
      </w:r>
      <w:r w:rsidRPr="00AA35D3">
        <w:rPr>
          <w:b/>
          <w:bCs/>
        </w:rPr>
        <w:t xml:space="preserve"> quantity</w:t>
      </w:r>
      <w:r>
        <w:t xml:space="preserve"> of each </w:t>
      </w:r>
      <w:r w:rsidR="00AA35D3">
        <w:t>meal prep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6B741834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66B29EC" wp14:editId="0834499C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A582" w14:textId="76B2C33D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AA35D3">
                              <w:t>C</w:t>
                            </w:r>
                            <w:r>
                              <w:t>XXX”</w:t>
                            </w:r>
                          </w:p>
                          <w:p w14:paraId="49471A2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B29EC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THGA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Q5kBxp3UJ5JGIReuHSoNGhBvzBWUuiLbj/vheoODPvLTXnZjKbRZUnYza/npKBl57t&#10;pUdYSVAFD5z1x3XoJ2PvUO9qinSSwx01dKMT189ZDemTMFMLhiGKyr+006vnUV89AQ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CNs7THGAIAADIEAAAOAAAAAAAAAAAAAAAAAC4CAABkcnMvZTJvRG9jLnhtbFBLAQItABQABgAI&#10;AAAAIQBKFBAm3AAAAAUBAAAPAAAAAAAAAAAAAAAAAHIEAABkcnMvZG93bnJldi54bWxQSwUGAAAA&#10;AAQABADzAAAAewUAAAAA&#10;">
                <v:textbox style="mso-fit-shape-to-text:t">
                  <w:txbxContent>
                    <w:p w14:paraId="1A51A582" w14:textId="76B2C33D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AA35D3">
                        <w:t>C</w:t>
                      </w:r>
                      <w:r>
                        <w:t>XXX”</w:t>
                      </w:r>
                    </w:p>
                    <w:p w14:paraId="49471A2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17C33" w14:textId="5CC25C8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844670" w:rsidRPr="00341A1F">
        <w:rPr>
          <w:b/>
          <w:bCs/>
        </w:rPr>
        <w:t>meal</w:t>
      </w:r>
      <w:r w:rsidR="00AA35D3" w:rsidRPr="00341A1F">
        <w:rPr>
          <w:b/>
          <w:bCs/>
        </w:rPr>
        <w:t xml:space="preserve"> </w:t>
      </w:r>
      <w:r w:rsidR="00844670" w:rsidRPr="00341A1F">
        <w:rPr>
          <w:b/>
          <w:bCs/>
        </w:rPr>
        <w:t>p</w:t>
      </w:r>
      <w:r w:rsidR="00AA35D3" w:rsidRPr="00341A1F">
        <w:rPr>
          <w:b/>
          <w:bCs/>
        </w:rPr>
        <w:t>rep</w:t>
      </w:r>
      <w:r>
        <w:t xml:space="preserve"> purchased from </w:t>
      </w:r>
      <w:r w:rsidR="00345970">
        <w:t xml:space="preserve">the </w:t>
      </w:r>
      <w:r w:rsidR="00341A1F">
        <w:t>r</w:t>
      </w:r>
      <w:r w:rsidR="00AA35D3">
        <w:t xml:space="preserve">egional </w:t>
      </w:r>
      <w:r w:rsidR="00341A1F">
        <w:t>b</w:t>
      </w:r>
      <w:r w:rsidR="00AA35D3">
        <w:t>ranch</w:t>
      </w:r>
      <w:r>
        <w:t xml:space="preserve"> ha</w:t>
      </w:r>
      <w:r w:rsidR="00345970">
        <w:t>s</w:t>
      </w:r>
      <w:r>
        <w:t xml:space="preserve"> its </w:t>
      </w:r>
      <w:r w:rsidRPr="00341A1F">
        <w:rPr>
          <w:b/>
          <w:bCs/>
        </w:rPr>
        <w:t>name</w:t>
      </w:r>
      <w:r w:rsidR="00AA35D3">
        <w:t xml:space="preserve">, </w:t>
      </w:r>
      <w:r w:rsidR="00AA35D3" w:rsidRPr="00341A1F">
        <w:rPr>
          <w:b/>
          <w:bCs/>
        </w:rPr>
        <w:t>expiry date</w:t>
      </w:r>
      <w:r w:rsidR="00AA35D3">
        <w:t xml:space="preserve">, </w:t>
      </w:r>
      <w:r w:rsidR="00AA35D3" w:rsidRPr="00341A1F">
        <w:rPr>
          <w:b/>
          <w:bCs/>
        </w:rPr>
        <w:t>sales price</w:t>
      </w:r>
      <w:r w:rsidR="00AA35D3">
        <w:t xml:space="preserve">, </w:t>
      </w:r>
      <w:r w:rsidR="00AA35D3" w:rsidRPr="00341A1F">
        <w:rPr>
          <w:b/>
          <w:bCs/>
        </w:rPr>
        <w:t>purchase price</w:t>
      </w:r>
      <w:r w:rsidR="00AA35D3">
        <w:t xml:space="preserve">, and </w:t>
      </w:r>
      <w:r w:rsidR="00AA35D3" w:rsidRPr="00341A1F">
        <w:rPr>
          <w:b/>
          <w:bCs/>
        </w:rPr>
        <w:t>stock</w:t>
      </w:r>
      <w:r w:rsidRPr="0075473E">
        <w:t>.</w:t>
      </w:r>
      <w:r>
        <w:rPr>
          <w:rFonts w:hint="eastAsia"/>
        </w:rPr>
        <w:t xml:space="preserve"> Every </w:t>
      </w:r>
      <w:r w:rsidR="00341A1F">
        <w:rPr>
          <w:b/>
          <w:bCs/>
        </w:rPr>
        <w:t>m</w:t>
      </w:r>
      <w:r w:rsidR="00AA35D3" w:rsidRPr="00AA35D3">
        <w:rPr>
          <w:b/>
          <w:bCs/>
        </w:rPr>
        <w:t xml:space="preserve">eal </w:t>
      </w:r>
      <w:r w:rsidR="00341A1F">
        <w:rPr>
          <w:b/>
          <w:bCs/>
        </w:rPr>
        <w:t>p</w:t>
      </w:r>
      <w:r w:rsidR="00AA35D3" w:rsidRPr="00AA35D3">
        <w:rPr>
          <w:b/>
          <w:bCs/>
        </w:rPr>
        <w:t>rep</w:t>
      </w:r>
      <w:r w:rsidR="00AA35D3">
        <w:t xml:space="preserve"> </w:t>
      </w:r>
      <w:r>
        <w:rPr>
          <w:rFonts w:hint="eastAsia"/>
        </w:rPr>
        <w:t>has an identification number with the following format:</w:t>
      </w:r>
    </w:p>
    <w:p w14:paraId="02968D5E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F89759" wp14:editId="53D31B94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5B94B" w14:textId="4BDFFA4B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A35D3">
                              <w:t>PM</w:t>
                            </w:r>
                            <w:r>
                              <w:t>XXX”</w:t>
                            </w:r>
                          </w:p>
                          <w:p w14:paraId="72A24B1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89759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p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xm2ik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2C05B94B" w14:textId="4BDFFA4B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AA35D3">
                        <w:t>PM</w:t>
                      </w:r>
                      <w:r>
                        <w:t>XXX”</w:t>
                      </w:r>
                    </w:p>
                    <w:p w14:paraId="72A24B1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A04A5" w14:textId="1C61DD8E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also serve a customer who wants to buy a </w:t>
      </w:r>
      <w:r w:rsidR="00AA35D3">
        <w:t>meal prep</w:t>
      </w:r>
      <w:r>
        <w:t>.</w:t>
      </w:r>
    </w:p>
    <w:p w14:paraId="717D4DA6" w14:textId="3F99C085" w:rsidR="00844670" w:rsidRDefault="00844670" w:rsidP="00844670">
      <w:pPr>
        <w:spacing w:line="360" w:lineRule="auto"/>
        <w:jc w:val="both"/>
      </w:pPr>
    </w:p>
    <w:p w14:paraId="087B8610" w14:textId="77777777" w:rsidR="00844670" w:rsidRDefault="00844670" w:rsidP="00844670">
      <w:pPr>
        <w:spacing w:line="360" w:lineRule="auto"/>
        <w:jc w:val="both"/>
      </w:pPr>
    </w:p>
    <w:p w14:paraId="4F51224F" w14:textId="59AAC1FE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lastRenderedPageBreak/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</w:t>
      </w:r>
      <w:r w:rsidR="00345970">
        <w:t>s</w:t>
      </w:r>
      <w:r>
        <w:t xml:space="preserve"> all the information about </w:t>
      </w:r>
      <w:r w:rsidRPr="00AA35D3">
        <w:rPr>
          <w:b/>
          <w:bCs/>
        </w:rPr>
        <w:t xml:space="preserve">staff, customer, </w:t>
      </w:r>
      <w:r w:rsidR="00AA35D3" w:rsidRPr="00AA35D3">
        <w:rPr>
          <w:b/>
          <w:bCs/>
        </w:rPr>
        <w:t>sales</w:t>
      </w:r>
      <w:r w:rsidRPr="00AA35D3">
        <w:rPr>
          <w:b/>
          <w:bCs/>
        </w:rPr>
        <w:t xml:space="preserve"> date, </w:t>
      </w:r>
      <w:r w:rsidR="00AA35D3" w:rsidRPr="00AA35D3">
        <w:rPr>
          <w:b/>
          <w:bCs/>
        </w:rPr>
        <w:t>meal prep sold</w:t>
      </w:r>
      <w:r>
        <w:t xml:space="preserve">, and the </w:t>
      </w:r>
      <w:r w:rsidRPr="00AA35D3">
        <w:rPr>
          <w:b/>
          <w:bCs/>
        </w:rPr>
        <w:t>quantity</w:t>
      </w:r>
      <w:r>
        <w:t xml:space="preserve"> of each </w:t>
      </w:r>
      <w:r w:rsidR="00AA35D3">
        <w:t>meal prep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769DFE8C" w14:textId="77777777" w:rsidR="000C545D" w:rsidRPr="00721EA2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4D5EC55" wp14:editId="7DD86479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27A5" w14:textId="4458429F" w:rsidR="000C545D" w:rsidRDefault="000C545D" w:rsidP="000C545D">
                            <w:pPr>
                              <w:jc w:val="center"/>
                            </w:pPr>
                            <w:r>
                              <w:t>“S</w:t>
                            </w:r>
                            <w:r w:rsidR="00AA35D3">
                              <w:t>S</w:t>
                            </w:r>
                            <w:r>
                              <w:t>XXX”</w:t>
                            </w:r>
                          </w:p>
                          <w:p w14:paraId="720EB543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5EC55" id="Text Box 7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woL8U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424527A5" w14:textId="4458429F" w:rsidR="000C545D" w:rsidRDefault="000C545D" w:rsidP="000C545D">
                      <w:pPr>
                        <w:jc w:val="center"/>
                      </w:pPr>
                      <w:r>
                        <w:t>“S</w:t>
                      </w:r>
                      <w:r w:rsidR="00AA35D3">
                        <w:t>S</w:t>
                      </w:r>
                      <w:r>
                        <w:t>XXX”</w:t>
                      </w:r>
                    </w:p>
                    <w:p w14:paraId="720EB543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4BDEA81A" w14:textId="6F404202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AA35D3">
        <w:t>Meal Prep</w:t>
      </w:r>
      <w:r>
        <w:t xml:space="preserve"> at </w:t>
      </w:r>
      <w:proofErr w:type="spellStart"/>
      <w:r w:rsidR="00AA35D3">
        <w:rPr>
          <w:b/>
        </w:rPr>
        <w:t>Baki</w:t>
      </w:r>
      <w:proofErr w:type="spellEnd"/>
      <w:r w:rsidR="00AA35D3">
        <w:rPr>
          <w:b/>
        </w:rPr>
        <w:t xml:space="preserve"> Meal Prep </w:t>
      </w:r>
      <w:r>
        <w:t xml:space="preserve">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37E3DE23" w14:textId="06E1059E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customer that wants to purchase a product must already complete personal information like </w:t>
      </w:r>
      <w:r w:rsidRPr="00AA35D3">
        <w:rPr>
          <w:b/>
          <w:bCs/>
        </w:rPr>
        <w:t xml:space="preserve">name, </w:t>
      </w:r>
      <w:r w:rsidR="00AA35D3" w:rsidRPr="00AA35D3">
        <w:rPr>
          <w:b/>
          <w:bCs/>
        </w:rPr>
        <w:t xml:space="preserve">gender, address, </w:t>
      </w:r>
      <w:r w:rsidRPr="00AA35D3">
        <w:rPr>
          <w:b/>
          <w:bCs/>
        </w:rPr>
        <w:t>phone number,</w:t>
      </w:r>
      <w:r>
        <w:t xml:space="preserve"> </w:t>
      </w:r>
      <w:r w:rsidR="00AA35D3">
        <w:t xml:space="preserve">and </w:t>
      </w:r>
      <w:r w:rsidRPr="00AA35D3">
        <w:rPr>
          <w:b/>
          <w:bCs/>
        </w:rPr>
        <w:t>email</w:t>
      </w:r>
      <w:r>
        <w:t>. Every customer has an identification number with the following format:</w:t>
      </w:r>
    </w:p>
    <w:p w14:paraId="3BCDC5BF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57B932" wp14:editId="6B688B21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E933F" w14:textId="30835DDD" w:rsidR="000C545D" w:rsidRDefault="000C545D" w:rsidP="000C545D">
                            <w:pPr>
                              <w:jc w:val="center"/>
                            </w:pPr>
                            <w:r>
                              <w:t>“CSXXX”</w:t>
                            </w:r>
                          </w:p>
                          <w:p w14:paraId="3F83AD8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7B932" id="Text Box 5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u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/Ldi4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559E933F" w14:textId="30835DDD" w:rsidR="000C545D" w:rsidRDefault="000C545D" w:rsidP="000C545D">
                      <w:pPr>
                        <w:jc w:val="center"/>
                      </w:pPr>
                      <w:r>
                        <w:t>“CSXXX”</w:t>
                      </w:r>
                    </w:p>
                    <w:p w14:paraId="3F83AD8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2812D7" w14:textId="33989C2F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 xml:space="preserve">more than one </w:t>
      </w:r>
      <w:r w:rsidR="0091686C">
        <w:rPr>
          <w:b/>
        </w:rPr>
        <w:t>meal prep</w:t>
      </w:r>
      <w:r>
        <w:t xml:space="preserve"> in every transaction.</w:t>
      </w:r>
    </w:p>
    <w:p w14:paraId="7C67B5DE" w14:textId="77777777" w:rsidR="000C545D" w:rsidRDefault="000C545D" w:rsidP="000C545D">
      <w:pPr>
        <w:spacing w:line="360" w:lineRule="auto"/>
        <w:jc w:val="both"/>
      </w:pPr>
    </w:p>
    <w:p w14:paraId="31B8F7D7" w14:textId="04CC5BD6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844670">
        <w:t>regional branch</w:t>
      </w:r>
      <w:r>
        <w:t xml:space="preserve"> that wants to sell their </w:t>
      </w:r>
      <w:r w:rsidR="00844670">
        <w:t>meal prep</w:t>
      </w:r>
      <w:r>
        <w:t xml:space="preserve">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2008C60E" w14:textId="24DD8024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="00EE6B7C">
        <w:t>regional branch</w:t>
      </w:r>
      <w:r>
        <w:t xml:space="preserve"> that wants to sell their </w:t>
      </w:r>
      <w:r w:rsidR="00CF4E0A">
        <w:t>meal prep</w:t>
      </w:r>
      <w:r>
        <w:t xml:space="preserve"> must already complete personal information like </w:t>
      </w:r>
      <w:r w:rsidRPr="00844670">
        <w:rPr>
          <w:b/>
          <w:bCs/>
        </w:rPr>
        <w:t xml:space="preserve">name, </w:t>
      </w:r>
      <w:r w:rsidR="00844670" w:rsidRPr="00844670">
        <w:rPr>
          <w:b/>
          <w:bCs/>
        </w:rPr>
        <w:t xml:space="preserve">email, </w:t>
      </w:r>
      <w:r w:rsidRPr="00844670">
        <w:rPr>
          <w:b/>
          <w:bCs/>
        </w:rPr>
        <w:t>phone,</w:t>
      </w:r>
      <w:r w:rsidR="00844670">
        <w:t xml:space="preserve"> and</w:t>
      </w:r>
      <w:r>
        <w:t xml:space="preserve"> </w:t>
      </w:r>
      <w:r w:rsidRPr="00844670">
        <w:rPr>
          <w:b/>
          <w:bCs/>
        </w:rPr>
        <w:t>address</w:t>
      </w:r>
      <w:r>
        <w:t xml:space="preserve">. Every </w:t>
      </w:r>
      <w:r w:rsidR="00844670">
        <w:t>regional branch</w:t>
      </w:r>
      <w:r>
        <w:t xml:space="preserve"> has an identification number with the following format:</w:t>
      </w:r>
    </w:p>
    <w:p w14:paraId="0BA2BD7D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AE5445" wp14:editId="4EE3A877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400A" w14:textId="60E29437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44670">
                              <w:t>RB</w:t>
                            </w:r>
                            <w:r>
                              <w:t>XXX”</w:t>
                            </w:r>
                          </w:p>
                          <w:p w14:paraId="723578E0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E5445" id="Text Box 3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PCGQ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">
                <v:textbox style="mso-fit-shape-to-text:t">
                  <w:txbxContent>
                    <w:p w14:paraId="0AD0400A" w14:textId="60E29437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844670">
                        <w:t>RB</w:t>
                      </w:r>
                      <w:r>
                        <w:t>XXX”</w:t>
                      </w:r>
                    </w:p>
                    <w:p w14:paraId="723578E0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4C12F0" w14:textId="2185CBE1" w:rsidR="000C545D" w:rsidRDefault="00844670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Regional branch</w:t>
      </w:r>
      <w:r w:rsidR="000C545D">
        <w:t xml:space="preserve"> can sell </w:t>
      </w:r>
      <w:r w:rsidR="000C545D" w:rsidRPr="00BD3207">
        <w:rPr>
          <w:b/>
        </w:rPr>
        <w:t xml:space="preserve">more than one </w:t>
      </w:r>
      <w:r w:rsidR="0091686C">
        <w:rPr>
          <w:b/>
        </w:rPr>
        <w:t>meal prep</w:t>
      </w:r>
      <w:r w:rsidR="000C545D">
        <w:t xml:space="preserve"> in every transaction.</w:t>
      </w:r>
    </w:p>
    <w:p w14:paraId="6A7F79AC" w14:textId="77777777" w:rsidR="000C545D" w:rsidRDefault="000C545D" w:rsidP="000C545D">
      <w:pPr>
        <w:spacing w:line="360" w:lineRule="auto"/>
        <w:jc w:val="both"/>
      </w:pPr>
    </w:p>
    <w:p w14:paraId="376B9852" w14:textId="49D54CC8" w:rsidR="000C545D" w:rsidRDefault="007A58F2" w:rsidP="000C545D">
      <w:pPr>
        <w:spacing w:line="360" w:lineRule="auto"/>
        <w:jc w:val="both"/>
        <w:rPr>
          <w:b/>
        </w:rPr>
      </w:pPr>
      <w:r>
        <w:rPr>
          <w:b/>
        </w:rPr>
        <w:t>Constraints</w:t>
      </w:r>
      <w:r w:rsidR="000C545D" w:rsidRPr="006C17DF">
        <w:rPr>
          <w:b/>
        </w:rPr>
        <w:t>:</w:t>
      </w:r>
    </w:p>
    <w:p w14:paraId="6521F487" w14:textId="0BA5B909" w:rsidR="00844670" w:rsidRPr="004F091D" w:rsidRDefault="00844670" w:rsidP="00C517AB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highlight w:val="yellow"/>
        </w:rPr>
      </w:pPr>
      <w:r w:rsidRPr="004F091D">
        <w:rPr>
          <w:bCs/>
          <w:highlight w:val="yellow"/>
        </w:rPr>
        <w:t xml:space="preserve">Staff name must be more than 3 characters. </w:t>
      </w:r>
    </w:p>
    <w:p w14:paraId="48037C99" w14:textId="445DFF8F" w:rsidR="00844670" w:rsidRPr="0039476A" w:rsidRDefault="000C545D" w:rsidP="00C517AB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highlight w:val="yellow"/>
        </w:rPr>
      </w:pPr>
      <w:r w:rsidRPr="0039476A">
        <w:rPr>
          <w:highlight w:val="yellow"/>
        </w:rPr>
        <w:t xml:space="preserve">Staff </w:t>
      </w:r>
      <w:r w:rsidR="00844670" w:rsidRPr="0039476A">
        <w:rPr>
          <w:highlight w:val="yellow"/>
        </w:rPr>
        <w:t>gender</w:t>
      </w:r>
      <w:r w:rsidRPr="0039476A">
        <w:rPr>
          <w:highlight w:val="yellow"/>
        </w:rPr>
        <w:t xml:space="preserve"> </w:t>
      </w:r>
      <w:r w:rsidR="00844670" w:rsidRPr="0039476A">
        <w:rPr>
          <w:highlight w:val="yellow"/>
        </w:rPr>
        <w:t>must be either “Male” or “Female” (without quote).</w:t>
      </w:r>
    </w:p>
    <w:p w14:paraId="7BA2FB54" w14:textId="5B27DF17" w:rsidR="00844670" w:rsidRPr="0039476A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highlight w:val="yellow"/>
        </w:rPr>
      </w:pPr>
      <w:r w:rsidRPr="0039476A">
        <w:rPr>
          <w:highlight w:val="yellow"/>
        </w:rPr>
        <w:t>Staff email must be contained ‘@’ (without quote).</w:t>
      </w:r>
    </w:p>
    <w:p w14:paraId="2E856384" w14:textId="3D11C31D" w:rsidR="00844670" w:rsidRPr="0039476A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highlight w:val="yellow"/>
        </w:rPr>
      </w:pPr>
      <w:r w:rsidRPr="0039476A">
        <w:rPr>
          <w:highlight w:val="yellow"/>
        </w:rPr>
        <w:t xml:space="preserve">Staff phone length must </w:t>
      </w:r>
      <w:r w:rsidR="00345970" w:rsidRPr="0039476A">
        <w:rPr>
          <w:highlight w:val="yellow"/>
        </w:rPr>
        <w:t>equal</w:t>
      </w:r>
      <w:r w:rsidRPr="0039476A">
        <w:rPr>
          <w:highlight w:val="yellow"/>
        </w:rPr>
        <w:t xml:space="preserve"> 13 characters.</w:t>
      </w:r>
    </w:p>
    <w:p w14:paraId="2A9D1431" w14:textId="235C79D2" w:rsidR="00844670" w:rsidRPr="000E14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0E1470">
        <w:rPr>
          <w:bCs/>
          <w:highlight w:val="yellow"/>
        </w:rPr>
        <w:t xml:space="preserve">Regional branch name must be more than 5 characters. </w:t>
      </w:r>
    </w:p>
    <w:p w14:paraId="2DBA20B1" w14:textId="79D97BCF" w:rsidR="00844670" w:rsidRPr="000E14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0E1470">
        <w:rPr>
          <w:bCs/>
          <w:highlight w:val="yellow"/>
        </w:rPr>
        <w:t>Regional branch email must be contained ‘@’ (without quote).</w:t>
      </w:r>
    </w:p>
    <w:p w14:paraId="276FA172" w14:textId="095AD8EA" w:rsidR="00A81E81" w:rsidRPr="00C64F3E" w:rsidRDefault="00A81E81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C64F3E">
        <w:rPr>
          <w:bCs/>
          <w:highlight w:val="yellow"/>
        </w:rPr>
        <w:t xml:space="preserve">Regional branch phone length must </w:t>
      </w:r>
      <w:r w:rsidR="00345970" w:rsidRPr="00C64F3E">
        <w:rPr>
          <w:bCs/>
          <w:highlight w:val="yellow"/>
        </w:rPr>
        <w:t>equal</w:t>
      </w:r>
      <w:r w:rsidRPr="00C64F3E">
        <w:rPr>
          <w:bCs/>
          <w:highlight w:val="yellow"/>
        </w:rPr>
        <w:t xml:space="preserve"> 13 characters. </w:t>
      </w:r>
    </w:p>
    <w:p w14:paraId="44C90446" w14:textId="00F143A4" w:rsidR="00844670" w:rsidRPr="00777E1A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777E1A">
        <w:rPr>
          <w:bCs/>
          <w:highlight w:val="yellow"/>
        </w:rPr>
        <w:t>Meal prep expiry date must be more than equals 2021.</w:t>
      </w:r>
    </w:p>
    <w:p w14:paraId="022DCB21" w14:textId="42BC9BBB" w:rsidR="00844670" w:rsidRPr="00777E1A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777E1A">
        <w:rPr>
          <w:bCs/>
          <w:highlight w:val="yellow"/>
        </w:rPr>
        <w:lastRenderedPageBreak/>
        <w:t>Meal prep sales price must be more than 50000.</w:t>
      </w:r>
    </w:p>
    <w:p w14:paraId="6C166AED" w14:textId="58AF34C4" w:rsidR="00844670" w:rsidRPr="00777E1A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777E1A">
        <w:rPr>
          <w:bCs/>
          <w:highlight w:val="yellow"/>
        </w:rPr>
        <w:t>Meal prep stock must be more than 0.</w:t>
      </w:r>
    </w:p>
    <w:p w14:paraId="548834B8" w14:textId="5C4EF5BC" w:rsidR="00844670" w:rsidRPr="00A05A6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A05A60">
        <w:rPr>
          <w:bCs/>
          <w:highlight w:val="yellow"/>
        </w:rPr>
        <w:t>Customer name must be more than 5 characters.</w:t>
      </w:r>
    </w:p>
    <w:p w14:paraId="0FCAB9BB" w14:textId="77777777" w:rsidR="00844670" w:rsidRPr="00224745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highlight w:val="yellow"/>
        </w:rPr>
      </w:pPr>
      <w:r w:rsidRPr="00224745">
        <w:rPr>
          <w:highlight w:val="yellow"/>
        </w:rPr>
        <w:t>Customer gender must be either “Male” or “Female” (without quote).</w:t>
      </w:r>
    </w:p>
    <w:p w14:paraId="302FA998" w14:textId="23493F23" w:rsidR="00A81E81" w:rsidRPr="0070010C" w:rsidRDefault="00A81E81" w:rsidP="00A81E8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highlight w:val="yellow"/>
        </w:rPr>
      </w:pPr>
      <w:r w:rsidRPr="0070010C">
        <w:rPr>
          <w:highlight w:val="yellow"/>
        </w:rPr>
        <w:t xml:space="preserve">Customer phone length must </w:t>
      </w:r>
      <w:r w:rsidR="00345970" w:rsidRPr="0070010C">
        <w:rPr>
          <w:highlight w:val="yellow"/>
        </w:rPr>
        <w:t>equal</w:t>
      </w:r>
      <w:r w:rsidRPr="0070010C">
        <w:rPr>
          <w:highlight w:val="yellow"/>
        </w:rPr>
        <w:t xml:space="preserve"> 13 characters.</w:t>
      </w:r>
    </w:p>
    <w:p w14:paraId="0E5D076D" w14:textId="77777777" w:rsidR="00A81E81" w:rsidRPr="0070010C" w:rsidRDefault="00A81E81" w:rsidP="00A81E81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highlight w:val="yellow"/>
        </w:rPr>
      </w:pPr>
      <w:r w:rsidRPr="0070010C">
        <w:rPr>
          <w:bCs/>
          <w:highlight w:val="yellow"/>
        </w:rPr>
        <w:t>Customer email must be contained ‘@’ (without quote).</w:t>
      </w:r>
    </w:p>
    <w:p w14:paraId="575CEDD0" w14:textId="77777777" w:rsidR="000C545D" w:rsidRPr="00A81E81" w:rsidRDefault="000C545D" w:rsidP="00A81E81">
      <w:pPr>
        <w:pStyle w:val="ListParagraph"/>
        <w:spacing w:line="360" w:lineRule="auto"/>
        <w:jc w:val="both"/>
        <w:rPr>
          <w:bCs/>
        </w:rPr>
      </w:pPr>
    </w:p>
    <w:p w14:paraId="231C3076" w14:textId="654AF64C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proofErr w:type="spellStart"/>
      <w:r w:rsidR="00A85CE2">
        <w:rPr>
          <w:b/>
        </w:rPr>
        <w:t>Baki</w:t>
      </w:r>
      <w:proofErr w:type="spellEnd"/>
      <w:r w:rsidR="00A85CE2">
        <w:rPr>
          <w:b/>
        </w:rPr>
        <w:t xml:space="preserve"> Meal Prep</w:t>
      </w:r>
      <w:r>
        <w:t xml:space="preserve"> still using </w:t>
      </w:r>
      <w:r w:rsidR="00345970">
        <w:t xml:space="preserve">a </w:t>
      </w:r>
      <w:r>
        <w:t xml:space="preserve">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You as her precious friend want to help </w:t>
      </w:r>
      <w:proofErr w:type="spellStart"/>
      <w:r w:rsidR="00A85CE2">
        <w:rPr>
          <w:b/>
        </w:rPr>
        <w:t>Baki</w:t>
      </w:r>
      <w:proofErr w:type="spellEnd"/>
      <w:r w:rsidR="00A85CE2">
        <w:rPr>
          <w:b/>
        </w:rPr>
        <w:t xml:space="preserve"> Meal Prep</w:t>
      </w:r>
      <w:r>
        <w:t xml:space="preserve"> 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0B7BE7ED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2B7D2665" w14:textId="3A235044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</w:t>
      </w:r>
      <w:r w:rsidR="00345970">
        <w:t xml:space="preserve">is </w:t>
      </w:r>
      <w:r>
        <w:t xml:space="preserve">relevant </w:t>
      </w:r>
      <w:r w:rsidR="00345970">
        <w:t>to</w:t>
      </w:r>
      <w:r>
        <w:t xml:space="preserve">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7B36CC7A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004F51B8" w14:textId="2A11B2C9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112075">
        <w:t>0</w:t>
      </w:r>
      <w:r>
        <w:t xml:space="preserve"> data.</w:t>
      </w:r>
    </w:p>
    <w:p w14:paraId="7DFEBACF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7B5A1599" w14:textId="47E369E8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49FB8711" w14:textId="77777777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587EA9">
        <w:t xml:space="preserve"> </w:t>
      </w:r>
    </w:p>
    <w:p w14:paraId="51797403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1DDA04D1" w14:textId="304872EC" w:rsidR="00C843DA" w:rsidRPr="00F40F9C" w:rsidRDefault="000C545D" w:rsidP="008E0D8A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40F9C">
        <w:t xml:space="preserve">To support </w:t>
      </w:r>
      <w:r w:rsidR="00345970">
        <w:t xml:space="preserve">the </w:t>
      </w:r>
      <w:r w:rsidRPr="00F40F9C">
        <w:t xml:space="preserve">database management process in </w:t>
      </w:r>
      <w:proofErr w:type="spellStart"/>
      <w:r w:rsidR="00A85CE2" w:rsidRPr="00F40F9C">
        <w:rPr>
          <w:b/>
        </w:rPr>
        <w:t>Baki</w:t>
      </w:r>
      <w:proofErr w:type="spellEnd"/>
      <w:r w:rsidR="00A85CE2" w:rsidRPr="00F40F9C">
        <w:rPr>
          <w:b/>
        </w:rPr>
        <w:t xml:space="preserve"> Meal Prep</w:t>
      </w:r>
      <w:r w:rsidRPr="00F40F9C">
        <w:t>,</w:t>
      </w:r>
      <w:r w:rsidRPr="00F40F9C">
        <w:rPr>
          <w:b/>
        </w:rPr>
        <w:t xml:space="preserve"> </w:t>
      </w:r>
      <w:r w:rsidR="00A85CE2" w:rsidRPr="00F40F9C">
        <w:t>Elijah</w:t>
      </w:r>
      <w:r w:rsidRPr="00F40F9C">
        <w:t xml:space="preserve"> asked you to provide some quer</w:t>
      </w:r>
      <w:r w:rsidR="00345970">
        <w:t>ies</w:t>
      </w:r>
      <w:r w:rsidRPr="00F40F9C">
        <w:t xml:space="preserve"> that resulting important data. The requirements that asked from her are:</w:t>
      </w:r>
    </w:p>
    <w:p w14:paraId="1541F95A" w14:textId="3C685627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proofErr w:type="spellStart"/>
      <w:r w:rsidR="004A689A" w:rsidRPr="00F40F9C">
        <w:t>RegionalBranchName</w:t>
      </w:r>
      <w:proofErr w:type="spellEnd"/>
      <w:r w:rsidRPr="00F40F9C">
        <w:t xml:space="preserve">, </w:t>
      </w:r>
      <w:proofErr w:type="spellStart"/>
      <w:r w:rsidR="004A689A" w:rsidRPr="00F40F9C">
        <w:t>PurchaseDate</w:t>
      </w:r>
      <w:proofErr w:type="spellEnd"/>
      <w:r w:rsidRPr="00F40F9C">
        <w:t xml:space="preserve">, Total </w:t>
      </w:r>
      <w:r w:rsidR="00831601">
        <w:t xml:space="preserve">Item </w:t>
      </w:r>
      <w:r w:rsidR="004A689A" w:rsidRPr="00F40F9C">
        <w:t xml:space="preserve">Purchase </w:t>
      </w:r>
      <w:r w:rsidRPr="00F40F9C">
        <w:t xml:space="preserve">(obtained from the sum of </w:t>
      </w:r>
      <w:r w:rsidR="00572469">
        <w:t>meal prep</w:t>
      </w:r>
      <w:r w:rsidRPr="00F40F9C">
        <w:t xml:space="preserve"> quantity) </w:t>
      </w:r>
      <w:r w:rsidR="00C843DA">
        <w:t>for every</w:t>
      </w:r>
      <w:r w:rsidRPr="00F40F9C">
        <w:t xml:space="preserve"> </w:t>
      </w:r>
      <w:r w:rsidR="00157191" w:rsidRPr="00F40F9C">
        <w:t>purchase</w:t>
      </w:r>
      <w:r w:rsidRPr="00F40F9C">
        <w:t xml:space="preserve"> date is before </w:t>
      </w:r>
      <w:r w:rsidR="00345970">
        <w:t xml:space="preserve">the </w:t>
      </w:r>
      <w:r w:rsidRPr="00F40F9C">
        <w:t>20</w:t>
      </w:r>
      <w:r w:rsidRPr="00F40F9C">
        <w:rPr>
          <w:vertAlign w:val="superscript"/>
        </w:rPr>
        <w:t>th</w:t>
      </w:r>
      <w:r w:rsidRPr="00F40F9C">
        <w:t xml:space="preserve"> day of the month and </w:t>
      </w:r>
      <w:r w:rsidR="00345970">
        <w:t xml:space="preserve">the </w:t>
      </w:r>
      <w:r w:rsidRPr="00F40F9C">
        <w:t>region</w:t>
      </w:r>
      <w:r w:rsidR="00345970">
        <w:t>al branch</w:t>
      </w:r>
      <w:r w:rsidRPr="00F40F9C">
        <w:t>’s name contains “</w:t>
      </w:r>
      <w:r w:rsidR="00C07982" w:rsidRPr="00F40F9C">
        <w:t>Tangerang</w:t>
      </w:r>
      <w:r w:rsidRPr="00F40F9C">
        <w:t>” in their name.</w:t>
      </w:r>
    </w:p>
    <w:p w14:paraId="65F03F75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F07A3E6" w14:textId="65E9BCBD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proofErr w:type="spellStart"/>
      <w:r w:rsidRPr="00F40F9C">
        <w:t>StaffName</w:t>
      </w:r>
      <w:proofErr w:type="spellEnd"/>
      <w:r w:rsidRPr="00F40F9C">
        <w:t xml:space="preserve">, </w:t>
      </w:r>
      <w:proofErr w:type="spellStart"/>
      <w:r w:rsidR="00170D56" w:rsidRPr="00F40F9C">
        <w:t>SalesDate</w:t>
      </w:r>
      <w:proofErr w:type="spellEnd"/>
      <w:r w:rsidR="00F806EC" w:rsidRPr="00F40F9C">
        <w:t xml:space="preserve"> (obtained from sales date in ‘</w:t>
      </w:r>
      <w:r w:rsidR="00691049" w:rsidRPr="00F40F9C">
        <w:t xml:space="preserve">dd </w:t>
      </w:r>
      <w:proofErr w:type="spellStart"/>
      <w:r w:rsidR="00833021" w:rsidRPr="00F40F9C">
        <w:t>mon</w:t>
      </w:r>
      <w:proofErr w:type="spellEnd"/>
      <w:r w:rsidR="00F806EC" w:rsidRPr="00F40F9C">
        <w:t xml:space="preserve"> </w:t>
      </w:r>
      <w:proofErr w:type="spellStart"/>
      <w:r w:rsidR="00F806EC" w:rsidRPr="00F40F9C">
        <w:t>yyyy</w:t>
      </w:r>
      <w:proofErr w:type="spellEnd"/>
      <w:r w:rsidR="00F806EC" w:rsidRPr="00F40F9C">
        <w:t>’ format)</w:t>
      </w:r>
      <w:r w:rsidRPr="00F40F9C">
        <w:t xml:space="preserve">, and Total </w:t>
      </w:r>
      <w:r w:rsidR="00377FE7" w:rsidRPr="00F40F9C">
        <w:t>Sales</w:t>
      </w:r>
      <w:r w:rsidRPr="00F40F9C">
        <w:t xml:space="preserve"> (obtained from the total </w:t>
      </w:r>
      <w:r w:rsidR="00F07331">
        <w:t xml:space="preserve">number </w:t>
      </w:r>
      <w:r w:rsidRPr="00F40F9C">
        <w:t xml:space="preserve">of </w:t>
      </w:r>
      <w:r w:rsidR="003C574D">
        <w:t xml:space="preserve">different prep meal </w:t>
      </w:r>
      <w:r w:rsidR="00CD4580">
        <w:t>sold</w:t>
      </w:r>
      <w:r w:rsidR="00470C54">
        <w:t xml:space="preserve"> in one transaction</w:t>
      </w:r>
      <w:r w:rsidRPr="00F40F9C">
        <w:t xml:space="preserve">) </w:t>
      </w:r>
      <w:r w:rsidR="00C843DA">
        <w:t>for every</w:t>
      </w:r>
      <w:r w:rsidRPr="00F40F9C">
        <w:t xml:space="preserve"> staff salary is less than 5000000 and </w:t>
      </w:r>
      <w:r w:rsidR="00F40F9C">
        <w:t>sales</w:t>
      </w:r>
      <w:r w:rsidRPr="00F40F9C">
        <w:t xml:space="preserve"> occurred in </w:t>
      </w:r>
      <w:r w:rsidR="001C720C" w:rsidRPr="00F40F9C">
        <w:t>October</w:t>
      </w:r>
      <w:r w:rsidRPr="00F40F9C">
        <w:t xml:space="preserve"> or </w:t>
      </w:r>
      <w:r w:rsidR="001C720C" w:rsidRPr="00F40F9C">
        <w:t>November</w:t>
      </w:r>
      <w:r w:rsidRPr="00F40F9C">
        <w:t>.</w:t>
      </w:r>
    </w:p>
    <w:p w14:paraId="0B8A165E" w14:textId="77777777" w:rsidR="00C843DA" w:rsidRDefault="00C843DA" w:rsidP="00C843DA">
      <w:pPr>
        <w:pStyle w:val="ListParagraph"/>
      </w:pPr>
    </w:p>
    <w:p w14:paraId="61EAE618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03277CDC" w14:textId="2F6DCC31" w:rsidR="001D7FF9" w:rsidRPr="00AF1EC0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 w:rsidRPr="00F40F9C">
        <w:t xml:space="preserve">Display </w:t>
      </w:r>
      <w:proofErr w:type="spellStart"/>
      <w:r w:rsidRPr="00F40F9C">
        <w:t>StaffName</w:t>
      </w:r>
      <w:proofErr w:type="spellEnd"/>
      <w:r w:rsidRPr="00F40F9C">
        <w:t xml:space="preserve">, Average </w:t>
      </w:r>
      <w:r w:rsidR="001C720C" w:rsidRPr="00F40F9C">
        <w:t>Purchase</w:t>
      </w:r>
      <w:r w:rsidRPr="00F40F9C">
        <w:t xml:space="preserve"> Quantity (obtained from average </w:t>
      </w:r>
      <w:r w:rsidR="00D44076" w:rsidRPr="00F40F9C">
        <w:t xml:space="preserve">purchase </w:t>
      </w:r>
      <w:r w:rsidRPr="00F40F9C">
        <w:t xml:space="preserve">quantity), Total </w:t>
      </w:r>
      <w:r w:rsidR="00C13BC9" w:rsidRPr="00F40F9C">
        <w:t xml:space="preserve">Meal </w:t>
      </w:r>
      <w:r w:rsidR="001948A6">
        <w:t xml:space="preserve">Supplied </w:t>
      </w:r>
      <w:r w:rsidRPr="00F40F9C">
        <w:t xml:space="preserve">(obtain by adding </w:t>
      </w:r>
      <w:proofErr w:type="gramStart"/>
      <w:r w:rsidRPr="00F40F9C">
        <w:t xml:space="preserve">‘ </w:t>
      </w:r>
      <w:r w:rsidR="00D44076" w:rsidRPr="00F40F9C">
        <w:t>Meal</w:t>
      </w:r>
      <w:proofErr w:type="gramEnd"/>
      <w:r w:rsidRPr="00F40F9C">
        <w:t xml:space="preserve">’ at the end of </w:t>
      </w:r>
      <w:r w:rsidR="00345970">
        <w:t xml:space="preserve">the </w:t>
      </w:r>
      <w:r w:rsidR="002D13B8" w:rsidRPr="00F40F9C">
        <w:t>sum of</w:t>
      </w:r>
      <w:r w:rsidRPr="00F40F9C">
        <w:t xml:space="preserve"> </w:t>
      </w:r>
      <w:r w:rsidR="002D13B8" w:rsidRPr="00F40F9C">
        <w:t>purchase</w:t>
      </w:r>
      <w:r w:rsidR="00C75DAB">
        <w:t>d meal</w:t>
      </w:r>
      <w:r w:rsidRPr="00F40F9C">
        <w:t xml:space="preserve"> quantity), </w:t>
      </w:r>
      <w:r w:rsidR="00C843DA" w:rsidRPr="00AF1EC0">
        <w:rPr>
          <w:highlight w:val="yellow"/>
        </w:rPr>
        <w:t>for every transaction</w:t>
      </w:r>
      <w:r w:rsidRPr="00AF1EC0">
        <w:rPr>
          <w:highlight w:val="yellow"/>
        </w:rPr>
        <w:t xml:space="preserve"> handled by staff whose gender is female and total </w:t>
      </w:r>
      <w:r w:rsidR="00C13BC9" w:rsidRPr="00AF1EC0">
        <w:rPr>
          <w:highlight w:val="yellow"/>
        </w:rPr>
        <w:t>Meal Prep</w:t>
      </w:r>
      <w:r w:rsidRPr="00AF1EC0">
        <w:rPr>
          <w:highlight w:val="yellow"/>
        </w:rPr>
        <w:t xml:space="preserve"> </w:t>
      </w:r>
      <w:r w:rsidR="00D036CB" w:rsidRPr="00AF1EC0">
        <w:rPr>
          <w:highlight w:val="yellow"/>
        </w:rPr>
        <w:t>purchased</w:t>
      </w:r>
      <w:r w:rsidRPr="00AF1EC0">
        <w:rPr>
          <w:highlight w:val="yellow"/>
        </w:rPr>
        <w:t xml:space="preserve"> </w:t>
      </w:r>
      <w:r w:rsidR="00D036CB" w:rsidRPr="00AF1EC0">
        <w:rPr>
          <w:highlight w:val="yellow"/>
        </w:rPr>
        <w:t>less</w:t>
      </w:r>
      <w:r w:rsidRPr="00AF1EC0">
        <w:rPr>
          <w:highlight w:val="yellow"/>
        </w:rPr>
        <w:t xml:space="preserve"> than </w:t>
      </w:r>
      <w:r w:rsidR="00D036CB" w:rsidRPr="00AF1EC0">
        <w:rPr>
          <w:highlight w:val="yellow"/>
        </w:rPr>
        <w:t>8</w:t>
      </w:r>
      <w:r w:rsidRPr="00AF1EC0">
        <w:rPr>
          <w:highlight w:val="yellow"/>
        </w:rPr>
        <w:t>.</w:t>
      </w:r>
    </w:p>
    <w:p w14:paraId="63BFEAC2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CEDB048" w14:textId="78D2A8F2" w:rsidR="001D7FF9" w:rsidRPr="00AF1EC0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 w:rsidRPr="00F40F9C">
        <w:t xml:space="preserve">Display </w:t>
      </w:r>
      <w:proofErr w:type="spellStart"/>
      <w:r w:rsidR="008370CC" w:rsidRPr="00F40F9C">
        <w:t>RegionalBranchName</w:t>
      </w:r>
      <w:proofErr w:type="spellEnd"/>
      <w:r w:rsidRPr="00F40F9C">
        <w:t xml:space="preserve">, Total </w:t>
      </w:r>
      <w:r w:rsidR="008370CC" w:rsidRPr="00F40F9C">
        <w:t xml:space="preserve">Purchase </w:t>
      </w:r>
      <w:r w:rsidRPr="00F40F9C">
        <w:t>(</w:t>
      </w:r>
      <w:r w:rsidR="00CB44BC" w:rsidRPr="00F40F9C">
        <w:t xml:space="preserve">obtained from the total </w:t>
      </w:r>
      <w:r w:rsidR="00CB44BC">
        <w:t xml:space="preserve">number </w:t>
      </w:r>
      <w:r w:rsidR="00CB44BC" w:rsidRPr="00F40F9C">
        <w:t xml:space="preserve">of </w:t>
      </w:r>
      <w:r w:rsidR="00CB44BC">
        <w:t>different prep meal purchased in one transaction</w:t>
      </w:r>
      <w:r w:rsidRPr="00F40F9C">
        <w:t xml:space="preserve">), and Average </w:t>
      </w:r>
      <w:r w:rsidR="00DB70B1" w:rsidRPr="00F40F9C">
        <w:t xml:space="preserve">Purchase </w:t>
      </w:r>
      <w:r w:rsidRPr="00F40F9C">
        <w:t xml:space="preserve">Price (obtained from </w:t>
      </w:r>
      <w:r w:rsidR="00345970">
        <w:t xml:space="preserve">the </w:t>
      </w:r>
      <w:r w:rsidRPr="00F40F9C">
        <w:t xml:space="preserve">average of </w:t>
      </w:r>
      <w:r w:rsidR="00C13BC9" w:rsidRPr="00F40F9C">
        <w:t>Meal Prep’s</w:t>
      </w:r>
      <w:r w:rsidRPr="00F40F9C">
        <w:t xml:space="preserve"> </w:t>
      </w:r>
      <w:r w:rsidR="007247E0" w:rsidRPr="00F40F9C">
        <w:t>purchase</w:t>
      </w:r>
      <w:r w:rsidRPr="00F40F9C">
        <w:t xml:space="preserve"> price and started with ‘Rp</w:t>
      </w:r>
      <w:proofErr w:type="gramStart"/>
      <w:r w:rsidRPr="00F40F9C">
        <w:t>. ’</w:t>
      </w:r>
      <w:proofErr w:type="gramEnd"/>
      <w:r w:rsidRPr="00F40F9C">
        <w:t xml:space="preserve">) </w:t>
      </w:r>
      <w:r w:rsidR="00C843DA" w:rsidRPr="00AF1EC0">
        <w:rPr>
          <w:highlight w:val="yellow"/>
        </w:rPr>
        <w:t>for every</w:t>
      </w:r>
      <w:r w:rsidRPr="00AF1EC0">
        <w:rPr>
          <w:highlight w:val="yellow"/>
        </w:rPr>
        <w:t xml:space="preserve"> region </w:t>
      </w:r>
      <w:r w:rsidR="00FF1123" w:rsidRPr="00AF1EC0">
        <w:rPr>
          <w:highlight w:val="yellow"/>
        </w:rPr>
        <w:t xml:space="preserve">branch </w:t>
      </w:r>
      <w:r w:rsidRPr="00AF1EC0">
        <w:rPr>
          <w:highlight w:val="yellow"/>
        </w:rPr>
        <w:t xml:space="preserve">name length is more than 15 characters and contain </w:t>
      </w:r>
      <w:r w:rsidR="00FF1123" w:rsidRPr="00AF1EC0">
        <w:rPr>
          <w:highlight w:val="yellow"/>
        </w:rPr>
        <w:t>three</w:t>
      </w:r>
      <w:r w:rsidRPr="00AF1EC0">
        <w:rPr>
          <w:highlight w:val="yellow"/>
        </w:rPr>
        <w:t xml:space="preserve"> word</w:t>
      </w:r>
      <w:r w:rsidR="007D0BC7" w:rsidRPr="00AF1EC0">
        <w:rPr>
          <w:highlight w:val="yellow"/>
        </w:rPr>
        <w:t>s</w:t>
      </w:r>
      <w:r w:rsidRPr="00AF1EC0">
        <w:rPr>
          <w:highlight w:val="yellow"/>
        </w:rPr>
        <w:t xml:space="preserve">. </w:t>
      </w:r>
    </w:p>
    <w:p w14:paraId="65E86E49" w14:textId="77777777" w:rsidR="008370CC" w:rsidRPr="00F40F9C" w:rsidRDefault="008370CC" w:rsidP="008370CC">
      <w:pPr>
        <w:pStyle w:val="ListParagraph"/>
        <w:spacing w:before="240" w:after="240" w:line="360" w:lineRule="auto"/>
        <w:ind w:left="1440"/>
        <w:jc w:val="both"/>
      </w:pPr>
    </w:p>
    <w:p w14:paraId="57DE1331" w14:textId="11666C6F" w:rsidR="00C843DA" w:rsidRPr="00AF1EC0" w:rsidRDefault="001D7FF9" w:rsidP="00C843DA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 w:rsidRPr="00F40F9C">
        <w:t xml:space="preserve">Display </w:t>
      </w:r>
      <w:proofErr w:type="spellStart"/>
      <w:r w:rsidR="008B0CB4" w:rsidRPr="00F40F9C">
        <w:t>RegionalBranchAddress</w:t>
      </w:r>
      <w:proofErr w:type="spellEnd"/>
      <w:r w:rsidRPr="00F40F9C">
        <w:t xml:space="preserve">, </w:t>
      </w:r>
      <w:proofErr w:type="spellStart"/>
      <w:r w:rsidRPr="00F40F9C">
        <w:t>BranchPhone</w:t>
      </w:r>
      <w:proofErr w:type="spellEnd"/>
      <w:r w:rsidRPr="00F40F9C">
        <w:t xml:space="preserve"> (obtained by replacing branch phone first character into ‘+62’), </w:t>
      </w:r>
      <w:proofErr w:type="spellStart"/>
      <w:r w:rsidR="006E2B2D" w:rsidRPr="00F40F9C">
        <w:t>PurchaseDate</w:t>
      </w:r>
      <w:proofErr w:type="spellEnd"/>
      <w:r w:rsidRPr="00F40F9C">
        <w:t xml:space="preserve">, </w:t>
      </w:r>
      <w:proofErr w:type="spellStart"/>
      <w:r w:rsidRPr="00F40F9C">
        <w:t>StaffName</w:t>
      </w:r>
      <w:proofErr w:type="spellEnd"/>
      <w:r w:rsidRPr="00F40F9C">
        <w:t>, and Quantity</w:t>
      </w:r>
      <w:r w:rsidR="00CA6D60" w:rsidRPr="00F40F9C">
        <w:t xml:space="preserve"> (</w:t>
      </w:r>
      <w:r w:rsidR="00A83B5B" w:rsidRPr="00F40F9C">
        <w:t xml:space="preserve">obtain by adding </w:t>
      </w:r>
      <w:proofErr w:type="gramStart"/>
      <w:r w:rsidR="00A83B5B" w:rsidRPr="00F40F9C">
        <w:t>‘ pcs</w:t>
      </w:r>
      <w:proofErr w:type="gramEnd"/>
      <w:r w:rsidR="00A83B5B" w:rsidRPr="00F40F9C">
        <w:t>’ at the end of total purchase quantity</w:t>
      </w:r>
      <w:r w:rsidR="00CA6D60" w:rsidRPr="00F40F9C">
        <w:t>)</w:t>
      </w:r>
      <w:r w:rsidRPr="00F40F9C">
        <w:t xml:space="preserve"> </w:t>
      </w:r>
      <w:r w:rsidR="00C843DA" w:rsidRPr="00AF1EC0">
        <w:rPr>
          <w:highlight w:val="yellow"/>
        </w:rPr>
        <w:t>for every</w:t>
      </w:r>
      <w:r w:rsidR="00345970" w:rsidRPr="00AF1EC0">
        <w:rPr>
          <w:highlight w:val="yellow"/>
        </w:rPr>
        <w:t xml:space="preserve"> transaction that</w:t>
      </w:r>
      <w:r w:rsidRPr="00AF1EC0">
        <w:rPr>
          <w:highlight w:val="yellow"/>
        </w:rPr>
        <w:t xml:space="preserve"> quantity is greater than the average of all </w:t>
      </w:r>
      <w:r w:rsidR="00F40F9C" w:rsidRPr="00AF1EC0">
        <w:rPr>
          <w:highlight w:val="yellow"/>
        </w:rPr>
        <w:t>purchase</w:t>
      </w:r>
      <w:r w:rsidRPr="00AF1EC0">
        <w:rPr>
          <w:highlight w:val="yellow"/>
        </w:rPr>
        <w:t xml:space="preserve"> quantity and the transaction occurred in </w:t>
      </w:r>
      <w:r w:rsidR="00A83B5B" w:rsidRPr="00AF1EC0">
        <w:rPr>
          <w:highlight w:val="yellow"/>
        </w:rPr>
        <w:t>September</w:t>
      </w:r>
      <w:r w:rsidRPr="00AF1EC0">
        <w:rPr>
          <w:highlight w:val="yellow"/>
        </w:rPr>
        <w:t xml:space="preserve"> or </w:t>
      </w:r>
      <w:r w:rsidR="00A83B5B" w:rsidRPr="00AF1EC0">
        <w:rPr>
          <w:highlight w:val="yellow"/>
        </w:rPr>
        <w:t>December</w:t>
      </w:r>
      <w:r w:rsidRPr="00AF1EC0">
        <w:rPr>
          <w:highlight w:val="yellow"/>
        </w:rPr>
        <w:t>.</w:t>
      </w:r>
      <w:r w:rsidR="00D10703" w:rsidRPr="00AF1EC0">
        <w:rPr>
          <w:highlight w:val="yellow"/>
        </w:rPr>
        <w:t xml:space="preserve"> </w:t>
      </w:r>
    </w:p>
    <w:p w14:paraId="60202ACE" w14:textId="284E7C3E" w:rsidR="008B0CB4" w:rsidRDefault="001D7FF9" w:rsidP="00C843DA">
      <w:pPr>
        <w:pStyle w:val="ListParagraph"/>
        <w:spacing w:before="240" w:after="240"/>
        <w:ind w:left="1440"/>
        <w:jc w:val="both"/>
      </w:pPr>
      <w:r w:rsidRPr="00F40F9C">
        <w:t>(</w:t>
      </w:r>
      <w:proofErr w:type="gramStart"/>
      <w:r w:rsidRPr="00C843DA">
        <w:rPr>
          <w:b/>
          <w:bCs/>
        </w:rPr>
        <w:t>alias</w:t>
      </w:r>
      <w:proofErr w:type="gramEnd"/>
      <w:r w:rsidRPr="00C843DA">
        <w:rPr>
          <w:b/>
          <w:bCs/>
        </w:rPr>
        <w:t xml:space="preserve"> subquery</w:t>
      </w:r>
      <w:r w:rsidRPr="00F40F9C">
        <w:t>)</w:t>
      </w:r>
    </w:p>
    <w:p w14:paraId="340B6F47" w14:textId="77777777" w:rsidR="00C843DA" w:rsidRDefault="00C843DA" w:rsidP="00C843DA">
      <w:pPr>
        <w:pStyle w:val="ListParagraph"/>
      </w:pPr>
    </w:p>
    <w:p w14:paraId="4C13F0D8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1EC4006" w14:textId="40F2F7E8" w:rsidR="00C843DA" w:rsidRPr="00AF1EC0" w:rsidRDefault="001D7FF9" w:rsidP="00F47B66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>
        <w:t xml:space="preserve">Display </w:t>
      </w:r>
      <w:r w:rsidR="004210C7">
        <w:t>Customer ID</w:t>
      </w:r>
      <w:r>
        <w:t xml:space="preserve"> (obtained by replacing ‘C</w:t>
      </w:r>
      <w:r w:rsidR="00D5328B">
        <w:t>S</w:t>
      </w:r>
      <w:r>
        <w:t>’ with ‘</w:t>
      </w:r>
      <w:proofErr w:type="gramStart"/>
      <w:r w:rsidR="00D5328B">
        <w:t xml:space="preserve">Customer </w:t>
      </w:r>
      <w:r>
        <w:t>’</w:t>
      </w:r>
      <w:proofErr w:type="gramEnd"/>
      <w:r>
        <w:t xml:space="preserve">), Handle by (obtained by replacing ‘ST00’ into ‘Staff ’), </w:t>
      </w:r>
      <w:r w:rsidR="00227241">
        <w:t>Total</w:t>
      </w:r>
      <w:r w:rsidR="00B42DF6">
        <w:t xml:space="preserve"> Meal Prep Sales Price</w:t>
      </w:r>
      <w:r>
        <w:t xml:space="preserve"> (obtained </w:t>
      </w:r>
      <w:r w:rsidR="004006FF">
        <w:t xml:space="preserve">from </w:t>
      </w:r>
      <w:r w:rsidR="00345970">
        <w:t xml:space="preserve">the </w:t>
      </w:r>
      <w:r w:rsidR="001129E6">
        <w:t>total of sales</w:t>
      </w:r>
      <w:r w:rsidR="00635DEB">
        <w:t xml:space="preserve"> price times quantity and </w:t>
      </w:r>
      <w:r>
        <w:t xml:space="preserve">adding ‘Rp. ’ in front of </w:t>
      </w:r>
      <w:r w:rsidR="00635DEB">
        <w:t xml:space="preserve"> Total Meal Prep Sales Price</w:t>
      </w:r>
      <w:r>
        <w:t xml:space="preserve">), </w:t>
      </w:r>
      <w:proofErr w:type="spellStart"/>
      <w:r w:rsidR="00167BA1">
        <w:t>MealPrepName</w:t>
      </w:r>
      <w:proofErr w:type="spellEnd"/>
      <w:r>
        <w:t xml:space="preserve">, and Quantity </w:t>
      </w:r>
      <w:r w:rsidRPr="00AF1EC0">
        <w:rPr>
          <w:highlight w:val="yellow"/>
        </w:rPr>
        <w:t xml:space="preserve">for every transaction where the </w:t>
      </w:r>
      <w:r w:rsidR="001F11B8" w:rsidRPr="00AF1EC0">
        <w:rPr>
          <w:highlight w:val="yellow"/>
        </w:rPr>
        <w:t xml:space="preserve">sales </w:t>
      </w:r>
      <w:r w:rsidRPr="00AF1EC0">
        <w:rPr>
          <w:highlight w:val="yellow"/>
        </w:rPr>
        <w:t xml:space="preserve">price is the highest and quantity more than </w:t>
      </w:r>
      <w:r w:rsidR="00F83C13" w:rsidRPr="00AF1EC0">
        <w:rPr>
          <w:highlight w:val="yellow"/>
        </w:rPr>
        <w:t>2</w:t>
      </w:r>
      <w:r w:rsidRPr="00AF1EC0">
        <w:rPr>
          <w:highlight w:val="yellow"/>
        </w:rPr>
        <w:t>.</w:t>
      </w:r>
      <w:r w:rsidR="00910F06" w:rsidRPr="00AF1EC0">
        <w:rPr>
          <w:highlight w:val="yellow"/>
        </w:rPr>
        <w:t xml:space="preserve"> </w:t>
      </w:r>
    </w:p>
    <w:p w14:paraId="4E91339F" w14:textId="05CFDA09" w:rsidR="00F83C13" w:rsidRDefault="001D7FF9" w:rsidP="00C843DA">
      <w:pPr>
        <w:pStyle w:val="ListParagraph"/>
        <w:spacing w:before="240" w:after="240" w:line="360" w:lineRule="auto"/>
        <w:ind w:left="1440"/>
        <w:jc w:val="both"/>
      </w:pPr>
      <w:r>
        <w:t>(</w:t>
      </w:r>
      <w:proofErr w:type="gramStart"/>
      <w:r w:rsidRPr="00910F06">
        <w:rPr>
          <w:b/>
          <w:bCs/>
        </w:rPr>
        <w:t>alias</w:t>
      </w:r>
      <w:proofErr w:type="gramEnd"/>
      <w:r w:rsidRPr="00910F06">
        <w:rPr>
          <w:b/>
          <w:bCs/>
        </w:rPr>
        <w:t xml:space="preserve"> subquery</w:t>
      </w:r>
      <w:r>
        <w:t>)</w:t>
      </w:r>
    </w:p>
    <w:p w14:paraId="3741EEBC" w14:textId="77777777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30D2DBFB" w14:textId="4543DFB4" w:rsidR="00C843DA" w:rsidRPr="00992698" w:rsidRDefault="001D7FF9" w:rsidP="00072B84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>
        <w:t xml:space="preserve">Display Last Name (obtained from staff’s last name), Total </w:t>
      </w:r>
      <w:r w:rsidR="00FC28DE">
        <w:t>Purchase</w:t>
      </w:r>
      <w:r>
        <w:t xml:space="preserve"> Has been done (obtained from the total</w:t>
      </w:r>
      <w:r w:rsidR="00A51157">
        <w:t xml:space="preserve"> number</w:t>
      </w:r>
      <w:r>
        <w:t xml:space="preserve"> of </w:t>
      </w:r>
      <w:r w:rsidR="00345970">
        <w:t xml:space="preserve">the </w:t>
      </w:r>
      <w:r w:rsidR="00735276">
        <w:t xml:space="preserve">different meal prep </w:t>
      </w:r>
      <w:r w:rsidR="008166F2">
        <w:t xml:space="preserve">purchased </w:t>
      </w:r>
      <w:r w:rsidR="00735276">
        <w:t xml:space="preserve">in one </w:t>
      </w:r>
      <w:r>
        <w:t xml:space="preserve">transaction), and </w:t>
      </w:r>
      <w:proofErr w:type="spellStart"/>
      <w:r>
        <w:t>StaffSalary</w:t>
      </w:r>
      <w:proofErr w:type="spellEnd"/>
      <w:r>
        <w:t xml:space="preserve"> </w:t>
      </w:r>
      <w:r w:rsidRPr="00992698">
        <w:rPr>
          <w:highlight w:val="yellow"/>
        </w:rPr>
        <w:t xml:space="preserve">for every transaction handled by </w:t>
      </w:r>
      <w:r w:rsidR="00345970" w:rsidRPr="00992698">
        <w:rPr>
          <w:highlight w:val="yellow"/>
        </w:rPr>
        <w:t>f</w:t>
      </w:r>
      <w:r w:rsidR="00FA684B" w:rsidRPr="00992698">
        <w:rPr>
          <w:highlight w:val="yellow"/>
        </w:rPr>
        <w:t>e</w:t>
      </w:r>
      <w:r w:rsidRPr="00992698">
        <w:rPr>
          <w:highlight w:val="yellow"/>
        </w:rPr>
        <w:t xml:space="preserve">male staff that has salary </w:t>
      </w:r>
      <w:r w:rsidR="00A51157" w:rsidRPr="00992698">
        <w:rPr>
          <w:highlight w:val="yellow"/>
        </w:rPr>
        <w:t>less than</w:t>
      </w:r>
      <w:r w:rsidRPr="00992698">
        <w:rPr>
          <w:highlight w:val="yellow"/>
        </w:rPr>
        <w:t xml:space="preserve"> the average of all</w:t>
      </w:r>
      <w:r w:rsidR="00345970" w:rsidRPr="00992698">
        <w:rPr>
          <w:highlight w:val="yellow"/>
        </w:rPr>
        <w:t xml:space="preserve"> staff</w:t>
      </w:r>
      <w:r w:rsidRPr="00992698">
        <w:rPr>
          <w:highlight w:val="yellow"/>
        </w:rPr>
        <w:t xml:space="preserve"> salary.</w:t>
      </w:r>
      <w:r w:rsidR="00910F06" w:rsidRPr="00992698">
        <w:rPr>
          <w:highlight w:val="yellow"/>
        </w:rPr>
        <w:t xml:space="preserve"> </w:t>
      </w:r>
    </w:p>
    <w:p w14:paraId="348A6145" w14:textId="2F60D4DD" w:rsidR="00F47B66" w:rsidRDefault="001D7FF9" w:rsidP="00C843DA">
      <w:pPr>
        <w:pStyle w:val="ListParagraph"/>
        <w:spacing w:before="240" w:after="240" w:line="360" w:lineRule="auto"/>
        <w:ind w:left="1440"/>
        <w:jc w:val="both"/>
      </w:pPr>
      <w:r>
        <w:t>(</w:t>
      </w:r>
      <w:proofErr w:type="gramStart"/>
      <w:r w:rsidRPr="00910F06">
        <w:rPr>
          <w:b/>
          <w:bCs/>
        </w:rPr>
        <w:t>alias</w:t>
      </w:r>
      <w:proofErr w:type="gramEnd"/>
      <w:r w:rsidRPr="00910F06">
        <w:rPr>
          <w:b/>
          <w:bCs/>
        </w:rPr>
        <w:t xml:space="preserve"> subquery</w:t>
      </w:r>
      <w:r>
        <w:t>)</w:t>
      </w:r>
    </w:p>
    <w:p w14:paraId="0A4C4275" w14:textId="77777777" w:rsidR="00C843DA" w:rsidRDefault="00C843DA" w:rsidP="00C843DA">
      <w:pPr>
        <w:pStyle w:val="ListParagraph"/>
      </w:pPr>
    </w:p>
    <w:p w14:paraId="76071F64" w14:textId="11A01C18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466281B6" w14:textId="4C170511" w:rsidR="00345970" w:rsidRDefault="00345970" w:rsidP="00C843DA">
      <w:pPr>
        <w:pStyle w:val="ListParagraph"/>
        <w:spacing w:before="240" w:after="240" w:line="360" w:lineRule="auto"/>
        <w:ind w:left="1440"/>
        <w:jc w:val="both"/>
      </w:pPr>
    </w:p>
    <w:p w14:paraId="2A2A3EA9" w14:textId="31B298EF" w:rsidR="00345970" w:rsidRDefault="00345970" w:rsidP="00C843DA">
      <w:pPr>
        <w:pStyle w:val="ListParagraph"/>
        <w:spacing w:before="240" w:after="240" w:line="360" w:lineRule="auto"/>
        <w:ind w:left="1440"/>
        <w:jc w:val="both"/>
      </w:pPr>
    </w:p>
    <w:p w14:paraId="2BA1E3DD" w14:textId="77777777" w:rsidR="00345970" w:rsidRDefault="00345970" w:rsidP="00C843DA">
      <w:pPr>
        <w:pStyle w:val="ListParagraph"/>
        <w:spacing w:before="240" w:after="240" w:line="360" w:lineRule="auto"/>
        <w:ind w:left="1440"/>
        <w:jc w:val="both"/>
      </w:pPr>
    </w:p>
    <w:p w14:paraId="0009C390" w14:textId="7FCD04C6" w:rsidR="00345970" w:rsidRPr="00992698" w:rsidRDefault="001D7FF9" w:rsidP="00837194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>
        <w:t xml:space="preserve">Display Staff Initial (obtained from </w:t>
      </w:r>
      <w:r w:rsidR="00345970">
        <w:t xml:space="preserve">the </w:t>
      </w:r>
      <w:r>
        <w:t xml:space="preserve">first character of staff’s name and last character of staff’s name in uppercase format), </w:t>
      </w:r>
      <w:r w:rsidR="005E02D1">
        <w:t>CustomerID</w:t>
      </w:r>
      <w:r>
        <w:t xml:space="preserve">, Total </w:t>
      </w:r>
      <w:r w:rsidR="000538D0">
        <w:t>Sales</w:t>
      </w:r>
      <w:r>
        <w:t xml:space="preserve"> (obtained from the total </w:t>
      </w:r>
      <w:r w:rsidR="00A96C1A">
        <w:t xml:space="preserve">number </w:t>
      </w:r>
      <w:r>
        <w:t xml:space="preserve">of </w:t>
      </w:r>
      <w:r w:rsidR="00A96C1A">
        <w:t>meal prep sold in</w:t>
      </w:r>
      <w:r>
        <w:t xml:space="preserve"> transaction), </w:t>
      </w:r>
      <w:proofErr w:type="spellStart"/>
      <w:r w:rsidR="000538D0" w:rsidRPr="00992698">
        <w:rPr>
          <w:highlight w:val="yellow"/>
        </w:rPr>
        <w:t>SalesDate</w:t>
      </w:r>
      <w:proofErr w:type="spellEnd"/>
      <w:r w:rsidRPr="00992698">
        <w:rPr>
          <w:highlight w:val="yellow"/>
        </w:rPr>
        <w:t xml:space="preserve"> </w:t>
      </w:r>
      <w:r w:rsidR="00345970" w:rsidRPr="00992698">
        <w:rPr>
          <w:highlight w:val="yellow"/>
        </w:rPr>
        <w:t>for every transaction that</w:t>
      </w:r>
      <w:r w:rsidRPr="00992698">
        <w:rPr>
          <w:highlight w:val="yellow"/>
        </w:rPr>
        <w:t xml:space="preserve"> quantity is the smallest and</w:t>
      </w:r>
      <w:r w:rsidR="007729E3" w:rsidRPr="00992698">
        <w:rPr>
          <w:highlight w:val="yellow"/>
        </w:rPr>
        <w:t xml:space="preserve"> </w:t>
      </w:r>
      <w:r w:rsidR="00CB62AC" w:rsidRPr="00992698">
        <w:rPr>
          <w:highlight w:val="yellow"/>
        </w:rPr>
        <w:t>happened on month 9</w:t>
      </w:r>
      <w:r w:rsidRPr="00992698">
        <w:rPr>
          <w:highlight w:val="yellow"/>
        </w:rPr>
        <w:t xml:space="preserve">. </w:t>
      </w:r>
    </w:p>
    <w:p w14:paraId="0A153FC6" w14:textId="7CAF635B" w:rsidR="00072B84" w:rsidRDefault="001D7FF9" w:rsidP="00345970">
      <w:pPr>
        <w:pStyle w:val="ListParagraph"/>
        <w:spacing w:before="240" w:after="240" w:line="360" w:lineRule="auto"/>
        <w:ind w:left="1440"/>
        <w:jc w:val="both"/>
      </w:pPr>
      <w:r>
        <w:t>(</w:t>
      </w:r>
      <w:proofErr w:type="gramStart"/>
      <w:r w:rsidRPr="00910F06">
        <w:rPr>
          <w:b/>
          <w:bCs/>
        </w:rPr>
        <w:t>alias</w:t>
      </w:r>
      <w:proofErr w:type="gramEnd"/>
      <w:r w:rsidRPr="00910F06">
        <w:rPr>
          <w:b/>
          <w:bCs/>
        </w:rPr>
        <w:t xml:space="preserve"> subquery</w:t>
      </w:r>
      <w:r>
        <w:t>)</w:t>
      </w:r>
    </w:p>
    <w:p w14:paraId="6F83A499" w14:textId="77777777" w:rsidR="00345970" w:rsidRDefault="00345970" w:rsidP="00345970">
      <w:pPr>
        <w:pStyle w:val="ListParagraph"/>
        <w:spacing w:before="240" w:after="240" w:line="360" w:lineRule="auto"/>
        <w:ind w:left="1440"/>
        <w:jc w:val="both"/>
      </w:pPr>
    </w:p>
    <w:p w14:paraId="4C32EFB5" w14:textId="7E2A2FCA" w:rsidR="001D7FF9" w:rsidRPr="00992698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>
        <w:t>Create a view name</w:t>
      </w:r>
      <w:r w:rsidR="00345970">
        <w:t>d</w:t>
      </w:r>
      <w:r>
        <w:t xml:space="preserve"> ‘</w:t>
      </w:r>
      <w:proofErr w:type="spellStart"/>
      <w:r w:rsidRPr="00DA1261">
        <w:rPr>
          <w:b/>
          <w:bCs/>
        </w:rPr>
        <w:t>View</w:t>
      </w:r>
      <w:r w:rsidR="0037425A">
        <w:rPr>
          <w:b/>
          <w:bCs/>
        </w:rPr>
        <w:t>Purchase</w:t>
      </w:r>
      <w:r w:rsidRPr="00DA1261">
        <w:rPr>
          <w:b/>
          <w:bCs/>
        </w:rPr>
        <w:t>Transaction</w:t>
      </w:r>
      <w:proofErr w:type="spellEnd"/>
      <w:r>
        <w:t xml:space="preserve">’ to display </w:t>
      </w:r>
      <w:proofErr w:type="spellStart"/>
      <w:r>
        <w:t>StaffEmail</w:t>
      </w:r>
      <w:proofErr w:type="spellEnd"/>
      <w:r>
        <w:t xml:space="preserve">, </w:t>
      </w:r>
      <w:r w:rsidR="00072B84">
        <w:t>Purchase</w:t>
      </w:r>
      <w:r>
        <w:t xml:space="preserve"> Date, Total </w:t>
      </w:r>
      <w:r w:rsidR="000F481B">
        <w:t>Purchase</w:t>
      </w:r>
      <w:r>
        <w:t xml:space="preserve"> </w:t>
      </w:r>
      <w:r w:rsidR="00C13BC9">
        <w:t>Meal Prep</w:t>
      </w:r>
      <w:r>
        <w:t xml:space="preserve"> (obtained from </w:t>
      </w:r>
      <w:r w:rsidR="00345970">
        <w:t xml:space="preserve">the </w:t>
      </w:r>
      <w:r>
        <w:t xml:space="preserve">sum of quantity), and Total </w:t>
      </w:r>
      <w:r w:rsidR="00A0328D">
        <w:t>Purchase</w:t>
      </w:r>
      <w:r>
        <w:t xml:space="preserve"> Transaction (obtained from the total </w:t>
      </w:r>
      <w:r w:rsidR="00F60FFF">
        <w:t xml:space="preserve">number </w:t>
      </w:r>
      <w:r>
        <w:t xml:space="preserve">of </w:t>
      </w:r>
      <w:r w:rsidR="00F60FFF">
        <w:t>meal prep</w:t>
      </w:r>
      <w:r w:rsidR="00345970">
        <w:t xml:space="preserve"> </w:t>
      </w:r>
      <w:r w:rsidR="000B3B65">
        <w:t>purchase</w:t>
      </w:r>
      <w:r w:rsidR="00F60FFF">
        <w:t>d in one</w:t>
      </w:r>
      <w:r>
        <w:t xml:space="preserve"> transaction) </w:t>
      </w:r>
      <w:r w:rsidRPr="00992698">
        <w:rPr>
          <w:highlight w:val="yellow"/>
        </w:rPr>
        <w:t>for every staff whose email contains ‘@</w:t>
      </w:r>
      <w:proofErr w:type="spellStart"/>
      <w:r w:rsidRPr="00992698">
        <w:rPr>
          <w:highlight w:val="yellow"/>
        </w:rPr>
        <w:t>gmail</w:t>
      </w:r>
      <w:proofErr w:type="spellEnd"/>
      <w:r w:rsidRPr="00992698">
        <w:rPr>
          <w:highlight w:val="yellow"/>
        </w:rPr>
        <w:t>’ or ‘@</w:t>
      </w:r>
      <w:proofErr w:type="spellStart"/>
      <w:r w:rsidRPr="00992698">
        <w:rPr>
          <w:highlight w:val="yellow"/>
        </w:rPr>
        <w:t>hotmail</w:t>
      </w:r>
      <w:proofErr w:type="spellEnd"/>
      <w:r w:rsidRPr="00992698">
        <w:rPr>
          <w:highlight w:val="yellow"/>
        </w:rPr>
        <w:t>’</w:t>
      </w:r>
      <w:r w:rsidR="000B3B65" w:rsidRPr="00992698">
        <w:rPr>
          <w:highlight w:val="yellow"/>
        </w:rPr>
        <w:t xml:space="preserve"> and </w:t>
      </w:r>
      <w:r w:rsidR="00245069" w:rsidRPr="00992698">
        <w:rPr>
          <w:highlight w:val="yellow"/>
        </w:rPr>
        <w:t xml:space="preserve">total purchase </w:t>
      </w:r>
      <w:r w:rsidR="00C13BC9" w:rsidRPr="00992698">
        <w:rPr>
          <w:highlight w:val="yellow"/>
        </w:rPr>
        <w:t>Meal Prep</w:t>
      </w:r>
      <w:r w:rsidR="00245069" w:rsidRPr="00992698">
        <w:rPr>
          <w:highlight w:val="yellow"/>
        </w:rPr>
        <w:t xml:space="preserve"> </w:t>
      </w:r>
      <w:r w:rsidR="000A78BA" w:rsidRPr="00992698">
        <w:rPr>
          <w:highlight w:val="yellow"/>
        </w:rPr>
        <w:t>more than 50</w:t>
      </w:r>
      <w:r w:rsidRPr="00992698">
        <w:rPr>
          <w:highlight w:val="yellow"/>
        </w:rPr>
        <w:t>.</w:t>
      </w:r>
    </w:p>
    <w:p w14:paraId="2B5933E0" w14:textId="77777777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5922E205" w14:textId="7B401AF8" w:rsidR="001D7FF9" w:rsidRPr="00794CD3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highlight w:val="yellow"/>
        </w:rPr>
      </w:pPr>
      <w:r>
        <w:t>Create a view name</w:t>
      </w:r>
      <w:r w:rsidR="00345970">
        <w:t>d</w:t>
      </w:r>
      <w:r>
        <w:t xml:space="preserve"> ‘</w:t>
      </w:r>
      <w:proofErr w:type="spellStart"/>
      <w:r w:rsidRPr="00003D22">
        <w:rPr>
          <w:b/>
          <w:bCs/>
        </w:rPr>
        <w:t>View</w:t>
      </w:r>
      <w:r w:rsidR="0037425A">
        <w:rPr>
          <w:b/>
          <w:bCs/>
        </w:rPr>
        <w:t>Sales</w:t>
      </w:r>
      <w:r w:rsidRPr="00003D22">
        <w:rPr>
          <w:b/>
          <w:bCs/>
        </w:rPr>
        <w:t>Transaction</w:t>
      </w:r>
      <w:proofErr w:type="spellEnd"/>
      <w:r>
        <w:t xml:space="preserve">’ to display </w:t>
      </w:r>
      <w:proofErr w:type="spellStart"/>
      <w:r>
        <w:t>StaffName</w:t>
      </w:r>
      <w:proofErr w:type="spellEnd"/>
      <w:r>
        <w:t xml:space="preserve">, </w:t>
      </w:r>
      <w:r w:rsidR="00BA6721">
        <w:t>Sales</w:t>
      </w:r>
      <w:r>
        <w:t xml:space="preserve"> Date (obtained from </w:t>
      </w:r>
      <w:r w:rsidR="00F40F9C">
        <w:t>sales</w:t>
      </w:r>
      <w:r>
        <w:t xml:space="preserve"> date in ‘Mon dd, </w:t>
      </w:r>
      <w:proofErr w:type="spellStart"/>
      <w:r>
        <w:t>yyyy</w:t>
      </w:r>
      <w:proofErr w:type="spellEnd"/>
      <w:r>
        <w:t xml:space="preserve">’ format), Total </w:t>
      </w:r>
      <w:r w:rsidR="00681436">
        <w:t>Sales</w:t>
      </w:r>
      <w:r>
        <w:t xml:space="preserve"> Transaction </w:t>
      </w:r>
      <w:r w:rsidRPr="00C75075">
        <w:t xml:space="preserve">(obtained </w:t>
      </w:r>
      <w:r>
        <w:t xml:space="preserve">from the total </w:t>
      </w:r>
      <w:r w:rsidR="001825D0">
        <w:t xml:space="preserve">number </w:t>
      </w:r>
      <w:r>
        <w:t xml:space="preserve">of </w:t>
      </w:r>
      <w:r w:rsidR="001825D0">
        <w:t>meal prep sold</w:t>
      </w:r>
      <w:r w:rsidR="0033191B">
        <w:t xml:space="preserve"> in one</w:t>
      </w:r>
      <w:r>
        <w:t xml:space="preserve"> transaction</w:t>
      </w:r>
      <w:r w:rsidRPr="00C75075">
        <w:t>)</w:t>
      </w:r>
      <w:r>
        <w:t xml:space="preserve">, Total </w:t>
      </w:r>
      <w:r w:rsidR="004E4496">
        <w:t xml:space="preserve">Sales </w:t>
      </w:r>
      <w:r>
        <w:t xml:space="preserve">Quantity (obtained from </w:t>
      </w:r>
      <w:r w:rsidR="00345970">
        <w:t xml:space="preserve">the </w:t>
      </w:r>
      <w:r>
        <w:t xml:space="preserve">sum of quantity) </w:t>
      </w:r>
      <w:r w:rsidR="00345970" w:rsidRPr="00794CD3">
        <w:rPr>
          <w:highlight w:val="yellow"/>
        </w:rPr>
        <w:t>for every transaction that</w:t>
      </w:r>
      <w:r w:rsidRPr="00794CD3">
        <w:rPr>
          <w:highlight w:val="yellow"/>
        </w:rPr>
        <w:t xml:space="preserve"> </w:t>
      </w:r>
      <w:r w:rsidR="00976E87" w:rsidRPr="00794CD3">
        <w:rPr>
          <w:highlight w:val="yellow"/>
        </w:rPr>
        <w:t>meal prep</w:t>
      </w:r>
      <w:r w:rsidRPr="00794CD3">
        <w:rPr>
          <w:highlight w:val="yellow"/>
        </w:rPr>
        <w:t xml:space="preserve">’s </w:t>
      </w:r>
      <w:r w:rsidR="00976E87" w:rsidRPr="00794CD3">
        <w:rPr>
          <w:highlight w:val="yellow"/>
        </w:rPr>
        <w:t xml:space="preserve">sales </w:t>
      </w:r>
      <w:r w:rsidRPr="00794CD3">
        <w:rPr>
          <w:highlight w:val="yellow"/>
        </w:rPr>
        <w:t xml:space="preserve">price is less than </w:t>
      </w:r>
      <w:r w:rsidR="00976E87" w:rsidRPr="00794CD3">
        <w:rPr>
          <w:highlight w:val="yellow"/>
        </w:rPr>
        <w:t>450000</w:t>
      </w:r>
      <w:r w:rsidR="00FF3363" w:rsidRPr="00794CD3">
        <w:rPr>
          <w:highlight w:val="yellow"/>
        </w:rPr>
        <w:t xml:space="preserve"> </w:t>
      </w:r>
      <w:r w:rsidRPr="00794CD3">
        <w:rPr>
          <w:highlight w:val="yellow"/>
        </w:rPr>
        <w:t xml:space="preserve">and total </w:t>
      </w:r>
      <w:r w:rsidR="00C13BC9" w:rsidRPr="00794CD3">
        <w:rPr>
          <w:highlight w:val="yellow"/>
        </w:rPr>
        <w:t>sales</w:t>
      </w:r>
      <w:r w:rsidRPr="00794CD3">
        <w:rPr>
          <w:highlight w:val="yellow"/>
        </w:rPr>
        <w:t xml:space="preserve"> transaction is greater than 1.</w:t>
      </w:r>
    </w:p>
    <w:p w14:paraId="74F3368F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318108A2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3E34EBEB" w14:textId="64EEE3A8" w:rsidR="00230332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 w:rsidRPr="00563CD8">
        <w:rPr>
          <w:highlight w:val="yellow"/>
        </w:rPr>
        <w:t xml:space="preserve">Entity Relationship Diagram </w:t>
      </w:r>
      <w:proofErr w:type="gramStart"/>
      <w:r w:rsidRPr="00563CD8">
        <w:rPr>
          <w:highlight w:val="yellow"/>
        </w:rPr>
        <w:t>(.</w:t>
      </w:r>
      <w:proofErr w:type="spellStart"/>
      <w:r w:rsidR="003E79FC" w:rsidRPr="00563CD8">
        <w:rPr>
          <w:highlight w:val="yellow"/>
        </w:rPr>
        <w:t>vpp</w:t>
      </w:r>
      <w:proofErr w:type="spellEnd"/>
      <w:proofErr w:type="gramEnd"/>
      <w:r w:rsidRPr="00563CD8">
        <w:rPr>
          <w:highlight w:val="yellow"/>
        </w:rPr>
        <w:t>, .</w:t>
      </w:r>
      <w:proofErr w:type="spellStart"/>
      <w:r w:rsidRPr="00563CD8">
        <w:rPr>
          <w:highlight w:val="yellow"/>
        </w:rPr>
        <w:t>png</w:t>
      </w:r>
      <w:proofErr w:type="spellEnd"/>
      <w:r w:rsidRPr="00563CD8">
        <w:rPr>
          <w:highlight w:val="yellow"/>
        </w:rPr>
        <w:t>)</w:t>
      </w:r>
    </w:p>
    <w:p w14:paraId="0F4B71A3" w14:textId="77777777" w:rsidR="00230332" w:rsidRPr="001E5CFE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highlight w:val="yellow"/>
        </w:rPr>
      </w:pPr>
      <w:r w:rsidRPr="001E5CFE">
        <w:rPr>
          <w:highlight w:val="yellow"/>
        </w:rPr>
        <w:t>Query to create the database system. (.</w:t>
      </w:r>
      <w:proofErr w:type="spellStart"/>
      <w:r w:rsidRPr="001E5CFE">
        <w:rPr>
          <w:highlight w:val="yellow"/>
        </w:rPr>
        <w:t>sql</w:t>
      </w:r>
      <w:proofErr w:type="spellEnd"/>
      <w:r w:rsidRPr="001E5CFE">
        <w:rPr>
          <w:highlight w:val="yellow"/>
        </w:rPr>
        <w:t>)</w:t>
      </w:r>
    </w:p>
    <w:p w14:paraId="5C5336D5" w14:textId="77777777" w:rsidR="00230332" w:rsidRPr="007E159B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highlight w:val="yellow"/>
        </w:rPr>
      </w:pPr>
      <w:r w:rsidRPr="007E159B">
        <w:rPr>
          <w:highlight w:val="yellow"/>
        </w:rPr>
        <w:t>Query to insert data into tables. (.</w:t>
      </w:r>
      <w:proofErr w:type="spellStart"/>
      <w:r w:rsidRPr="007E159B">
        <w:rPr>
          <w:highlight w:val="yellow"/>
        </w:rPr>
        <w:t>sql</w:t>
      </w:r>
      <w:proofErr w:type="spellEnd"/>
      <w:r w:rsidRPr="007E159B">
        <w:rPr>
          <w:highlight w:val="yellow"/>
        </w:rPr>
        <w:t>)</w:t>
      </w:r>
    </w:p>
    <w:p w14:paraId="7F6B6131" w14:textId="77777777" w:rsidR="00230332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simulate the transactions processes. (.</w:t>
      </w:r>
      <w:proofErr w:type="spellStart"/>
      <w:r>
        <w:t>sql</w:t>
      </w:r>
      <w:proofErr w:type="spellEnd"/>
      <w:r>
        <w:t>)</w:t>
      </w:r>
    </w:p>
    <w:p w14:paraId="557C9082" w14:textId="77777777" w:rsidR="00230332" w:rsidRPr="00F02AB5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highlight w:val="yellow"/>
        </w:rPr>
      </w:pPr>
      <w:r w:rsidRPr="00F02AB5">
        <w:rPr>
          <w:highlight w:val="yellow"/>
        </w:rPr>
        <w:t>Query to answer the 10 cases. (.</w:t>
      </w:r>
      <w:proofErr w:type="spellStart"/>
      <w:r w:rsidRPr="00F02AB5">
        <w:rPr>
          <w:highlight w:val="yellow"/>
        </w:rPr>
        <w:t>sql</w:t>
      </w:r>
      <w:proofErr w:type="spellEnd"/>
      <w:r w:rsidRPr="00F02AB5">
        <w:rPr>
          <w:highlight w:val="yellow"/>
        </w:rPr>
        <w:t>)</w:t>
      </w:r>
    </w:p>
    <w:p w14:paraId="26C0A0DF" w14:textId="77777777" w:rsidR="0046089D" w:rsidRDefault="0046089D" w:rsidP="0046089D">
      <w:pPr>
        <w:spacing w:line="360" w:lineRule="auto"/>
        <w:jc w:val="both"/>
      </w:pPr>
    </w:p>
    <w:p w14:paraId="46E85617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bookmarkEnd w:id="0"/>
    <w:p w14:paraId="4E83C9B9" w14:textId="77777777" w:rsidR="00C66C53" w:rsidRDefault="00C66C53" w:rsidP="00C66C53">
      <w:pPr>
        <w:spacing w:after="200" w:line="276" w:lineRule="auto"/>
        <w:rPr>
          <w:rStyle w:val="longtext"/>
          <w:b/>
          <w:shd w:val="clear" w:color="auto" w:fill="FFFFFF"/>
        </w:rPr>
      </w:pPr>
      <w:r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30DEA23D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>that can be downloaded from Binusmaya.</w:t>
      </w:r>
    </w:p>
    <w:p w14:paraId="6802C471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>Use the techniques taught during practicum.</w:t>
      </w:r>
    </w:p>
    <w:p w14:paraId="4D370B6D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>that can be downloaded from Binusmaya.</w:t>
      </w:r>
    </w:p>
    <w:p w14:paraId="53BE2F69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422DAEAE" w14:textId="77777777" w:rsidR="00C66C53" w:rsidRDefault="00C66C53" w:rsidP="00C66C53">
      <w:pPr>
        <w:numPr>
          <w:ilvl w:val="1"/>
          <w:numId w:val="24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6D931363" w14:textId="77777777" w:rsidR="00C66C53" w:rsidRDefault="00C66C53" w:rsidP="00C66C53">
      <w:pPr>
        <w:numPr>
          <w:ilvl w:val="1"/>
          <w:numId w:val="24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3E5BB66D" w14:textId="77777777" w:rsidR="00C66C53" w:rsidRDefault="00C66C53" w:rsidP="00C66C53">
      <w:pPr>
        <w:numPr>
          <w:ilvl w:val="1"/>
          <w:numId w:val="24"/>
        </w:numPr>
        <w:spacing w:line="360" w:lineRule="auto"/>
        <w:jc w:val="both"/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3432A99E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D744" w14:textId="77777777" w:rsidR="00AC54F3" w:rsidRDefault="00AC54F3" w:rsidP="00273E4A">
      <w:r>
        <w:separator/>
      </w:r>
    </w:p>
  </w:endnote>
  <w:endnote w:type="continuationSeparator" w:id="0">
    <w:p w14:paraId="52CCB3EB" w14:textId="77777777" w:rsidR="00AC54F3" w:rsidRDefault="00AC54F3" w:rsidP="00273E4A">
      <w:r>
        <w:continuationSeparator/>
      </w:r>
    </w:p>
  </w:endnote>
  <w:endnote w:type="continuationNotice" w:id="1">
    <w:p w14:paraId="4DA024E9" w14:textId="77777777" w:rsidR="00AC54F3" w:rsidRDefault="00AC54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60BE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C3B938A" wp14:editId="6497C08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9B9B9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7A5A2C91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F41AA8">
          <w:rPr>
            <w:sz w:val="22"/>
            <w:szCs w:val="22"/>
            <w:lang w:val="id-ID"/>
          </w:rPr>
          <w:t>of</w:t>
        </w:r>
        <w:proofErr w:type="spellEnd"/>
        <w:r w:rsidR="005B66A9" w:rsidRPr="00F41AA8">
          <w:rPr>
            <w:sz w:val="22"/>
            <w:szCs w:val="22"/>
            <w:lang w:val="id-ID"/>
          </w:rPr>
          <w:t xml:space="preserve">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706CA4D1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6DC2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2CC16850" wp14:editId="12CB8F2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E955D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1E8581C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2D13A91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FC07CC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B2CF" w14:textId="77777777" w:rsidR="00AC54F3" w:rsidRDefault="00AC54F3" w:rsidP="00273E4A">
      <w:r>
        <w:separator/>
      </w:r>
    </w:p>
  </w:footnote>
  <w:footnote w:type="continuationSeparator" w:id="0">
    <w:p w14:paraId="40A08848" w14:textId="77777777" w:rsidR="00AC54F3" w:rsidRDefault="00AC54F3" w:rsidP="00273E4A">
      <w:r>
        <w:continuationSeparator/>
      </w:r>
    </w:p>
  </w:footnote>
  <w:footnote w:type="continuationNotice" w:id="1">
    <w:p w14:paraId="2EF82C9D" w14:textId="77777777" w:rsidR="00AC54F3" w:rsidRDefault="00AC54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BF16A0" w14:textId="77777777" w:rsidTr="005D0782">
      <w:tc>
        <w:tcPr>
          <w:tcW w:w="5220" w:type="dxa"/>
        </w:tcPr>
        <w:p w14:paraId="422E92C8" w14:textId="1BCC615D" w:rsidR="005D0782" w:rsidRPr="00261D90" w:rsidRDefault="005D594B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210222</w:t>
          </w:r>
        </w:p>
      </w:tc>
      <w:tc>
        <w:tcPr>
          <w:tcW w:w="5220" w:type="dxa"/>
        </w:tcPr>
        <w:p w14:paraId="0FC1D2C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2D3A9CD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D2607B9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50B3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E11A00"/>
    <w:multiLevelType w:val="hybridMultilevel"/>
    <w:tmpl w:val="55B45B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4B562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C30405"/>
    <w:multiLevelType w:val="hybridMultilevel"/>
    <w:tmpl w:val="08E0D4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26A64"/>
    <w:multiLevelType w:val="hybridMultilevel"/>
    <w:tmpl w:val="FB662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3630484">
    <w:abstractNumId w:val="2"/>
  </w:num>
  <w:num w:numId="2" w16cid:durableId="1763450033">
    <w:abstractNumId w:val="7"/>
  </w:num>
  <w:num w:numId="3" w16cid:durableId="1844971884">
    <w:abstractNumId w:val="14"/>
  </w:num>
  <w:num w:numId="4" w16cid:durableId="154148061">
    <w:abstractNumId w:val="8"/>
  </w:num>
  <w:num w:numId="5" w16cid:durableId="923882921">
    <w:abstractNumId w:val="17"/>
  </w:num>
  <w:num w:numId="6" w16cid:durableId="139007519">
    <w:abstractNumId w:val="13"/>
  </w:num>
  <w:num w:numId="7" w16cid:durableId="1273394459">
    <w:abstractNumId w:val="18"/>
  </w:num>
  <w:num w:numId="8" w16cid:durableId="1132553498">
    <w:abstractNumId w:val="1"/>
  </w:num>
  <w:num w:numId="9" w16cid:durableId="1327322537">
    <w:abstractNumId w:val="4"/>
  </w:num>
  <w:num w:numId="10" w16cid:durableId="3331135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30678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9621495">
    <w:abstractNumId w:val="0"/>
  </w:num>
  <w:num w:numId="13" w16cid:durableId="2074502008">
    <w:abstractNumId w:val="3"/>
  </w:num>
  <w:num w:numId="14" w16cid:durableId="802230801">
    <w:abstractNumId w:val="16"/>
  </w:num>
  <w:num w:numId="15" w16cid:durableId="246429807">
    <w:abstractNumId w:val="19"/>
  </w:num>
  <w:num w:numId="16" w16cid:durableId="178083658">
    <w:abstractNumId w:val="10"/>
  </w:num>
  <w:num w:numId="17" w16cid:durableId="1727676646">
    <w:abstractNumId w:val="9"/>
  </w:num>
  <w:num w:numId="18" w16cid:durableId="1392188574">
    <w:abstractNumId w:val="15"/>
  </w:num>
  <w:num w:numId="19" w16cid:durableId="301623507">
    <w:abstractNumId w:val="12"/>
  </w:num>
  <w:num w:numId="20" w16cid:durableId="1659529630">
    <w:abstractNumId w:val="11"/>
  </w:num>
  <w:num w:numId="21" w16cid:durableId="568149228">
    <w:abstractNumId w:val="5"/>
  </w:num>
  <w:num w:numId="22" w16cid:durableId="163667473">
    <w:abstractNumId w:val="21"/>
  </w:num>
  <w:num w:numId="23" w16cid:durableId="1951860452">
    <w:abstractNumId w:val="6"/>
  </w:num>
  <w:num w:numId="24" w16cid:durableId="21345909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1006D"/>
    <w:rsid w:val="00020F10"/>
    <w:rsid w:val="00024B89"/>
    <w:rsid w:val="00046E86"/>
    <w:rsid w:val="00051154"/>
    <w:rsid w:val="000538D0"/>
    <w:rsid w:val="0005518F"/>
    <w:rsid w:val="00072B84"/>
    <w:rsid w:val="00072DE7"/>
    <w:rsid w:val="000732DF"/>
    <w:rsid w:val="000A0C90"/>
    <w:rsid w:val="000A23D8"/>
    <w:rsid w:val="000A3F41"/>
    <w:rsid w:val="000A78BA"/>
    <w:rsid w:val="000B3B65"/>
    <w:rsid w:val="000B587F"/>
    <w:rsid w:val="000B69D0"/>
    <w:rsid w:val="000C3015"/>
    <w:rsid w:val="000C545D"/>
    <w:rsid w:val="000E1470"/>
    <w:rsid w:val="000F057A"/>
    <w:rsid w:val="000F1EBF"/>
    <w:rsid w:val="000F3EB6"/>
    <w:rsid w:val="000F481B"/>
    <w:rsid w:val="000F7CFC"/>
    <w:rsid w:val="000F7FC6"/>
    <w:rsid w:val="00112075"/>
    <w:rsid w:val="001128D4"/>
    <w:rsid w:val="001129E6"/>
    <w:rsid w:val="00122BC2"/>
    <w:rsid w:val="00126822"/>
    <w:rsid w:val="00131DAA"/>
    <w:rsid w:val="00143174"/>
    <w:rsid w:val="00145C2E"/>
    <w:rsid w:val="00150E94"/>
    <w:rsid w:val="00151847"/>
    <w:rsid w:val="001556C6"/>
    <w:rsid w:val="00156760"/>
    <w:rsid w:val="0015698F"/>
    <w:rsid w:val="00157191"/>
    <w:rsid w:val="0016581C"/>
    <w:rsid w:val="00167BA1"/>
    <w:rsid w:val="00170D56"/>
    <w:rsid w:val="001773D1"/>
    <w:rsid w:val="001825D0"/>
    <w:rsid w:val="00183F26"/>
    <w:rsid w:val="001948A6"/>
    <w:rsid w:val="001955A6"/>
    <w:rsid w:val="00197F34"/>
    <w:rsid w:val="001A300E"/>
    <w:rsid w:val="001B07D5"/>
    <w:rsid w:val="001B3A2E"/>
    <w:rsid w:val="001C720C"/>
    <w:rsid w:val="001D4810"/>
    <w:rsid w:val="001D5426"/>
    <w:rsid w:val="001D7FF9"/>
    <w:rsid w:val="001E4042"/>
    <w:rsid w:val="001E5CFE"/>
    <w:rsid w:val="001E637E"/>
    <w:rsid w:val="001E7ABE"/>
    <w:rsid w:val="001F11B8"/>
    <w:rsid w:val="001F64B6"/>
    <w:rsid w:val="00210211"/>
    <w:rsid w:val="00224745"/>
    <w:rsid w:val="00224780"/>
    <w:rsid w:val="00227241"/>
    <w:rsid w:val="00230332"/>
    <w:rsid w:val="00235C36"/>
    <w:rsid w:val="002376FA"/>
    <w:rsid w:val="00245069"/>
    <w:rsid w:val="00261D90"/>
    <w:rsid w:val="00273E4A"/>
    <w:rsid w:val="00281799"/>
    <w:rsid w:val="002841B3"/>
    <w:rsid w:val="002956DC"/>
    <w:rsid w:val="00296DA6"/>
    <w:rsid w:val="002A07C0"/>
    <w:rsid w:val="002A138B"/>
    <w:rsid w:val="002A5175"/>
    <w:rsid w:val="002A66E0"/>
    <w:rsid w:val="002B00F2"/>
    <w:rsid w:val="002B7CDD"/>
    <w:rsid w:val="002C3AC5"/>
    <w:rsid w:val="002C7FC0"/>
    <w:rsid w:val="002D13B8"/>
    <w:rsid w:val="002D1472"/>
    <w:rsid w:val="002D7F31"/>
    <w:rsid w:val="002E3324"/>
    <w:rsid w:val="002F7251"/>
    <w:rsid w:val="003002A2"/>
    <w:rsid w:val="00305136"/>
    <w:rsid w:val="003054E4"/>
    <w:rsid w:val="00320C87"/>
    <w:rsid w:val="00321362"/>
    <w:rsid w:val="00323347"/>
    <w:rsid w:val="0033191B"/>
    <w:rsid w:val="00336999"/>
    <w:rsid w:val="00341A1F"/>
    <w:rsid w:val="003432E6"/>
    <w:rsid w:val="003439D3"/>
    <w:rsid w:val="00345970"/>
    <w:rsid w:val="00363608"/>
    <w:rsid w:val="0036420F"/>
    <w:rsid w:val="0036669F"/>
    <w:rsid w:val="00366844"/>
    <w:rsid w:val="0037425A"/>
    <w:rsid w:val="0037553B"/>
    <w:rsid w:val="00377FE7"/>
    <w:rsid w:val="0038376D"/>
    <w:rsid w:val="00384C7B"/>
    <w:rsid w:val="00387D06"/>
    <w:rsid w:val="0039476A"/>
    <w:rsid w:val="003A11A1"/>
    <w:rsid w:val="003A1788"/>
    <w:rsid w:val="003B1D05"/>
    <w:rsid w:val="003B27CC"/>
    <w:rsid w:val="003B5F77"/>
    <w:rsid w:val="003C0A29"/>
    <w:rsid w:val="003C1CE6"/>
    <w:rsid w:val="003C574D"/>
    <w:rsid w:val="003D348B"/>
    <w:rsid w:val="003D7084"/>
    <w:rsid w:val="003E79FC"/>
    <w:rsid w:val="003F3A7A"/>
    <w:rsid w:val="003F71D2"/>
    <w:rsid w:val="004006FF"/>
    <w:rsid w:val="004074A1"/>
    <w:rsid w:val="004150EE"/>
    <w:rsid w:val="00416C03"/>
    <w:rsid w:val="00420AFF"/>
    <w:rsid w:val="004210C7"/>
    <w:rsid w:val="00422134"/>
    <w:rsid w:val="00434FFC"/>
    <w:rsid w:val="00446550"/>
    <w:rsid w:val="00446D31"/>
    <w:rsid w:val="00451563"/>
    <w:rsid w:val="0045325D"/>
    <w:rsid w:val="004564E4"/>
    <w:rsid w:val="0046089D"/>
    <w:rsid w:val="004633AF"/>
    <w:rsid w:val="004636FA"/>
    <w:rsid w:val="0046440B"/>
    <w:rsid w:val="00470964"/>
    <w:rsid w:val="00470C54"/>
    <w:rsid w:val="004716A8"/>
    <w:rsid w:val="004852EF"/>
    <w:rsid w:val="00494E4C"/>
    <w:rsid w:val="004A062B"/>
    <w:rsid w:val="004A2C22"/>
    <w:rsid w:val="004A60D7"/>
    <w:rsid w:val="004A689A"/>
    <w:rsid w:val="004A6F1F"/>
    <w:rsid w:val="004A6FE1"/>
    <w:rsid w:val="004B47B5"/>
    <w:rsid w:val="004B5560"/>
    <w:rsid w:val="004B6AFE"/>
    <w:rsid w:val="004C0F0C"/>
    <w:rsid w:val="004D176C"/>
    <w:rsid w:val="004D3D58"/>
    <w:rsid w:val="004E4496"/>
    <w:rsid w:val="004E7352"/>
    <w:rsid w:val="004F091D"/>
    <w:rsid w:val="00520E03"/>
    <w:rsid w:val="005314B7"/>
    <w:rsid w:val="00535DA7"/>
    <w:rsid w:val="0054190C"/>
    <w:rsid w:val="00543E11"/>
    <w:rsid w:val="005447D7"/>
    <w:rsid w:val="0055410B"/>
    <w:rsid w:val="00556E41"/>
    <w:rsid w:val="00563CD8"/>
    <w:rsid w:val="00571B72"/>
    <w:rsid w:val="00572469"/>
    <w:rsid w:val="00582417"/>
    <w:rsid w:val="00582E4C"/>
    <w:rsid w:val="00587EA9"/>
    <w:rsid w:val="005A072D"/>
    <w:rsid w:val="005A32DD"/>
    <w:rsid w:val="005A56D7"/>
    <w:rsid w:val="005B07D4"/>
    <w:rsid w:val="005B3392"/>
    <w:rsid w:val="005B66A9"/>
    <w:rsid w:val="005C156C"/>
    <w:rsid w:val="005C19B6"/>
    <w:rsid w:val="005D0782"/>
    <w:rsid w:val="005D594B"/>
    <w:rsid w:val="005E02D1"/>
    <w:rsid w:val="005F47E6"/>
    <w:rsid w:val="005F794B"/>
    <w:rsid w:val="0060201C"/>
    <w:rsid w:val="0060486C"/>
    <w:rsid w:val="00635DEB"/>
    <w:rsid w:val="00635EE5"/>
    <w:rsid w:val="006364D3"/>
    <w:rsid w:val="006377A8"/>
    <w:rsid w:val="00643F75"/>
    <w:rsid w:val="0064765F"/>
    <w:rsid w:val="006512DD"/>
    <w:rsid w:val="0066075B"/>
    <w:rsid w:val="00663C02"/>
    <w:rsid w:val="00664137"/>
    <w:rsid w:val="0067443D"/>
    <w:rsid w:val="00681436"/>
    <w:rsid w:val="00691049"/>
    <w:rsid w:val="006D36BC"/>
    <w:rsid w:val="006E0A84"/>
    <w:rsid w:val="006E2B2D"/>
    <w:rsid w:val="006F4D80"/>
    <w:rsid w:val="0070010C"/>
    <w:rsid w:val="00701ECA"/>
    <w:rsid w:val="00705A5E"/>
    <w:rsid w:val="00720962"/>
    <w:rsid w:val="00721CCE"/>
    <w:rsid w:val="0072245D"/>
    <w:rsid w:val="007247E0"/>
    <w:rsid w:val="00735276"/>
    <w:rsid w:val="00737595"/>
    <w:rsid w:val="00740EBD"/>
    <w:rsid w:val="00751F41"/>
    <w:rsid w:val="007729E3"/>
    <w:rsid w:val="00777E1A"/>
    <w:rsid w:val="00785E19"/>
    <w:rsid w:val="00787247"/>
    <w:rsid w:val="00794CD3"/>
    <w:rsid w:val="007A58F2"/>
    <w:rsid w:val="007B5A6A"/>
    <w:rsid w:val="007C1984"/>
    <w:rsid w:val="007C1C37"/>
    <w:rsid w:val="007D0BC7"/>
    <w:rsid w:val="007E0EE7"/>
    <w:rsid w:val="007E159B"/>
    <w:rsid w:val="007F4973"/>
    <w:rsid w:val="00810737"/>
    <w:rsid w:val="00811C48"/>
    <w:rsid w:val="008166F2"/>
    <w:rsid w:val="00831601"/>
    <w:rsid w:val="00833021"/>
    <w:rsid w:val="0083459F"/>
    <w:rsid w:val="008370CC"/>
    <w:rsid w:val="00837194"/>
    <w:rsid w:val="0083780E"/>
    <w:rsid w:val="00844670"/>
    <w:rsid w:val="00865501"/>
    <w:rsid w:val="008674E6"/>
    <w:rsid w:val="00876001"/>
    <w:rsid w:val="00876A58"/>
    <w:rsid w:val="008939EF"/>
    <w:rsid w:val="00894072"/>
    <w:rsid w:val="00895B8D"/>
    <w:rsid w:val="008B0CB4"/>
    <w:rsid w:val="008B212E"/>
    <w:rsid w:val="008B7541"/>
    <w:rsid w:val="008C1A4A"/>
    <w:rsid w:val="008D1B94"/>
    <w:rsid w:val="008D411F"/>
    <w:rsid w:val="008E0D8A"/>
    <w:rsid w:val="009010C1"/>
    <w:rsid w:val="0090372F"/>
    <w:rsid w:val="00910F06"/>
    <w:rsid w:val="0091686C"/>
    <w:rsid w:val="00932B6E"/>
    <w:rsid w:val="0093677F"/>
    <w:rsid w:val="00937B93"/>
    <w:rsid w:val="00944ADA"/>
    <w:rsid w:val="009528C0"/>
    <w:rsid w:val="009568C5"/>
    <w:rsid w:val="00961A2D"/>
    <w:rsid w:val="0097243E"/>
    <w:rsid w:val="00973849"/>
    <w:rsid w:val="00976E87"/>
    <w:rsid w:val="009832E4"/>
    <w:rsid w:val="00992698"/>
    <w:rsid w:val="0099576E"/>
    <w:rsid w:val="009A19B9"/>
    <w:rsid w:val="009A2464"/>
    <w:rsid w:val="009A3737"/>
    <w:rsid w:val="009C21EA"/>
    <w:rsid w:val="009C7801"/>
    <w:rsid w:val="009E29D9"/>
    <w:rsid w:val="00A0328D"/>
    <w:rsid w:val="00A05A60"/>
    <w:rsid w:val="00A1473C"/>
    <w:rsid w:val="00A32343"/>
    <w:rsid w:val="00A44F7A"/>
    <w:rsid w:val="00A46082"/>
    <w:rsid w:val="00A50AF3"/>
    <w:rsid w:val="00A51157"/>
    <w:rsid w:val="00A52AB7"/>
    <w:rsid w:val="00A53D38"/>
    <w:rsid w:val="00A543FD"/>
    <w:rsid w:val="00A552D5"/>
    <w:rsid w:val="00A618CD"/>
    <w:rsid w:val="00A62E57"/>
    <w:rsid w:val="00A81E81"/>
    <w:rsid w:val="00A83B5B"/>
    <w:rsid w:val="00A85CE2"/>
    <w:rsid w:val="00A933D3"/>
    <w:rsid w:val="00A96C1A"/>
    <w:rsid w:val="00AA1407"/>
    <w:rsid w:val="00AA35D3"/>
    <w:rsid w:val="00AA46AD"/>
    <w:rsid w:val="00AB0E0A"/>
    <w:rsid w:val="00AB42BB"/>
    <w:rsid w:val="00AC0C63"/>
    <w:rsid w:val="00AC54F3"/>
    <w:rsid w:val="00AC5D98"/>
    <w:rsid w:val="00AD0B16"/>
    <w:rsid w:val="00AD2114"/>
    <w:rsid w:val="00AD7B46"/>
    <w:rsid w:val="00AE1AE9"/>
    <w:rsid w:val="00AE39D8"/>
    <w:rsid w:val="00AE548F"/>
    <w:rsid w:val="00AE661D"/>
    <w:rsid w:val="00AF1EC0"/>
    <w:rsid w:val="00AF264E"/>
    <w:rsid w:val="00AF338E"/>
    <w:rsid w:val="00B04C4C"/>
    <w:rsid w:val="00B17AD5"/>
    <w:rsid w:val="00B212C7"/>
    <w:rsid w:val="00B25A20"/>
    <w:rsid w:val="00B42DF6"/>
    <w:rsid w:val="00B440FB"/>
    <w:rsid w:val="00B4674F"/>
    <w:rsid w:val="00B517FB"/>
    <w:rsid w:val="00B67595"/>
    <w:rsid w:val="00B7140C"/>
    <w:rsid w:val="00B81979"/>
    <w:rsid w:val="00B948DA"/>
    <w:rsid w:val="00B9609E"/>
    <w:rsid w:val="00BA1BE1"/>
    <w:rsid w:val="00BA6721"/>
    <w:rsid w:val="00BC6DE8"/>
    <w:rsid w:val="00BD75E7"/>
    <w:rsid w:val="00BE0705"/>
    <w:rsid w:val="00BE28A9"/>
    <w:rsid w:val="00BF2997"/>
    <w:rsid w:val="00BF7C45"/>
    <w:rsid w:val="00C02979"/>
    <w:rsid w:val="00C05509"/>
    <w:rsid w:val="00C06212"/>
    <w:rsid w:val="00C07982"/>
    <w:rsid w:val="00C13BC9"/>
    <w:rsid w:val="00C25F66"/>
    <w:rsid w:val="00C44051"/>
    <w:rsid w:val="00C45B9F"/>
    <w:rsid w:val="00C525FC"/>
    <w:rsid w:val="00C56C03"/>
    <w:rsid w:val="00C5748D"/>
    <w:rsid w:val="00C57A8A"/>
    <w:rsid w:val="00C57FE8"/>
    <w:rsid w:val="00C61921"/>
    <w:rsid w:val="00C64F3E"/>
    <w:rsid w:val="00C6549A"/>
    <w:rsid w:val="00C66C53"/>
    <w:rsid w:val="00C75DAB"/>
    <w:rsid w:val="00C843DA"/>
    <w:rsid w:val="00C8483C"/>
    <w:rsid w:val="00C915BF"/>
    <w:rsid w:val="00CA6D60"/>
    <w:rsid w:val="00CB3B33"/>
    <w:rsid w:val="00CB44BC"/>
    <w:rsid w:val="00CB62AC"/>
    <w:rsid w:val="00CB736B"/>
    <w:rsid w:val="00CC6F2F"/>
    <w:rsid w:val="00CD4580"/>
    <w:rsid w:val="00CD64BC"/>
    <w:rsid w:val="00CF0B69"/>
    <w:rsid w:val="00CF11B0"/>
    <w:rsid w:val="00CF4E0A"/>
    <w:rsid w:val="00D036CB"/>
    <w:rsid w:val="00D04E00"/>
    <w:rsid w:val="00D10703"/>
    <w:rsid w:val="00D22C95"/>
    <w:rsid w:val="00D30822"/>
    <w:rsid w:val="00D3685C"/>
    <w:rsid w:val="00D37E0D"/>
    <w:rsid w:val="00D44076"/>
    <w:rsid w:val="00D47C75"/>
    <w:rsid w:val="00D5328B"/>
    <w:rsid w:val="00D569CB"/>
    <w:rsid w:val="00D60A6D"/>
    <w:rsid w:val="00D67DFC"/>
    <w:rsid w:val="00D95848"/>
    <w:rsid w:val="00DA1BB2"/>
    <w:rsid w:val="00DA4A85"/>
    <w:rsid w:val="00DA7E29"/>
    <w:rsid w:val="00DB0A75"/>
    <w:rsid w:val="00DB70B1"/>
    <w:rsid w:val="00DC4B9D"/>
    <w:rsid w:val="00DC700A"/>
    <w:rsid w:val="00DE2FA6"/>
    <w:rsid w:val="00DE7B78"/>
    <w:rsid w:val="00DF2179"/>
    <w:rsid w:val="00DF224B"/>
    <w:rsid w:val="00E0375C"/>
    <w:rsid w:val="00E03DA9"/>
    <w:rsid w:val="00E047D9"/>
    <w:rsid w:val="00E23E1D"/>
    <w:rsid w:val="00E335DA"/>
    <w:rsid w:val="00E36B77"/>
    <w:rsid w:val="00E36EA8"/>
    <w:rsid w:val="00E502A7"/>
    <w:rsid w:val="00E52CEA"/>
    <w:rsid w:val="00E57B8C"/>
    <w:rsid w:val="00E642BF"/>
    <w:rsid w:val="00E660C4"/>
    <w:rsid w:val="00E83F0C"/>
    <w:rsid w:val="00E937F0"/>
    <w:rsid w:val="00EB5190"/>
    <w:rsid w:val="00ED5890"/>
    <w:rsid w:val="00ED7DB1"/>
    <w:rsid w:val="00EE6B7C"/>
    <w:rsid w:val="00EF17AC"/>
    <w:rsid w:val="00F02AB5"/>
    <w:rsid w:val="00F06AE5"/>
    <w:rsid w:val="00F07331"/>
    <w:rsid w:val="00F17B31"/>
    <w:rsid w:val="00F22A92"/>
    <w:rsid w:val="00F2595B"/>
    <w:rsid w:val="00F36E33"/>
    <w:rsid w:val="00F40F9C"/>
    <w:rsid w:val="00F41AA8"/>
    <w:rsid w:val="00F47B66"/>
    <w:rsid w:val="00F53807"/>
    <w:rsid w:val="00F573DF"/>
    <w:rsid w:val="00F60FFF"/>
    <w:rsid w:val="00F64E73"/>
    <w:rsid w:val="00F712CE"/>
    <w:rsid w:val="00F73263"/>
    <w:rsid w:val="00F806EC"/>
    <w:rsid w:val="00F80742"/>
    <w:rsid w:val="00F83C13"/>
    <w:rsid w:val="00F955DA"/>
    <w:rsid w:val="00FA41A2"/>
    <w:rsid w:val="00FA684B"/>
    <w:rsid w:val="00FA6C33"/>
    <w:rsid w:val="00FC245F"/>
    <w:rsid w:val="00FC271E"/>
    <w:rsid w:val="00FC28DE"/>
    <w:rsid w:val="00FD6238"/>
    <w:rsid w:val="00FF1123"/>
    <w:rsid w:val="00FF3363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6EBDD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EB08-D761-4DBF-A375-B2399765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150</TotalTime>
  <Pages>8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Fathya Yasmina</cp:lastModifiedBy>
  <cp:revision>156</cp:revision>
  <dcterms:created xsi:type="dcterms:W3CDTF">2021-09-14T03:43:00Z</dcterms:created>
  <dcterms:modified xsi:type="dcterms:W3CDTF">2022-06-19T06:19:00Z</dcterms:modified>
</cp:coreProperties>
</file>